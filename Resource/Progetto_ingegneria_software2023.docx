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7ACEB" w14:textId="77777777" w:rsidR="00861003" w:rsidRPr="007A28BF" w:rsidRDefault="00861003">
      <w:pPr>
        <w:pStyle w:val="a1"/>
        <w:rPr>
          <w:lang w:val="it-IT"/>
        </w:rPr>
      </w:pPr>
    </w:p>
    <w:p w14:paraId="1C016906" w14:textId="77777777" w:rsidR="00861003" w:rsidRPr="007A28BF" w:rsidRDefault="00861003">
      <w:pPr>
        <w:pStyle w:val="a1"/>
        <w:rPr>
          <w:lang w:val="it-IT"/>
        </w:rPr>
      </w:pPr>
    </w:p>
    <w:p w14:paraId="7D26C0C0" w14:textId="77777777" w:rsidR="00861003" w:rsidRPr="007A28BF" w:rsidRDefault="00861003">
      <w:pPr>
        <w:pStyle w:val="a1"/>
        <w:rPr>
          <w:rFonts w:hint="eastAsia"/>
          <w:lang w:val="it-IT"/>
        </w:rPr>
      </w:pPr>
    </w:p>
    <w:p w14:paraId="52BD8115" w14:textId="2DEF2C88" w:rsidR="00861003" w:rsidRPr="007A28BF" w:rsidRDefault="0088557E">
      <w:pPr>
        <w:pStyle w:val="a"/>
        <w:rPr>
          <w:lang w:val="it-IT"/>
        </w:rPr>
      </w:pPr>
      <w:r>
        <w:fldChar w:fldCharType="begin"/>
      </w:r>
      <w:r w:rsidRPr="007A28BF">
        <w:rPr>
          <w:lang w:val="it-IT"/>
        </w:rPr>
        <w:instrText xml:space="preserve"> MACROBUTTON  AbbassaLineaBaseTesto "[Progetto ingegneria software]" </w:instrText>
      </w:r>
      <w:r>
        <w:fldChar w:fldCharType="end"/>
      </w:r>
      <w:r w:rsidR="00B43A29" w:rsidRPr="007A28BF">
        <w:rPr>
          <w:rFonts w:hint="eastAsia"/>
          <w:lang w:val="it-IT"/>
        </w:rPr>
        <w:br/>
      </w:r>
      <w:r w:rsidRPr="007A28BF">
        <w:rPr>
          <w:rFonts w:hint="eastAsia"/>
          <w:lang w:val="it-IT"/>
        </w:rPr>
        <w:t>2</w:t>
      </w:r>
      <w:r w:rsidRPr="007A28BF">
        <w:rPr>
          <w:lang w:val="it-IT"/>
        </w:rPr>
        <w:t>023</w:t>
      </w:r>
    </w:p>
    <w:p w14:paraId="4B0DDBDE" w14:textId="67D36395" w:rsidR="00861003" w:rsidRPr="007A28BF" w:rsidRDefault="00861003">
      <w:pPr>
        <w:pStyle w:val="a1"/>
        <w:rPr>
          <w:lang w:val="it-IT"/>
        </w:rPr>
      </w:pPr>
    </w:p>
    <w:p w14:paraId="33A03AD9" w14:textId="77777777" w:rsidR="00AB74FD" w:rsidRPr="007A28BF" w:rsidRDefault="00AB74FD">
      <w:pPr>
        <w:pStyle w:val="a1"/>
        <w:rPr>
          <w:sz w:val="52"/>
          <w:szCs w:val="52"/>
          <w:lang w:val="it-IT"/>
        </w:rPr>
      </w:pPr>
    </w:p>
    <w:p w14:paraId="5E35C865" w14:textId="69282F4D" w:rsidR="00861003" w:rsidRPr="00655E01" w:rsidRDefault="00AB74FD" w:rsidP="00655E01">
      <w:pPr>
        <w:pStyle w:val="a1"/>
        <w:rPr>
          <w:i/>
          <w:iCs/>
          <w:sz w:val="52"/>
          <w:szCs w:val="52"/>
          <w:lang w:val="it-IT"/>
        </w:rPr>
      </w:pPr>
      <w:r w:rsidRPr="007A28BF">
        <w:rPr>
          <w:i/>
          <w:iCs/>
          <w:sz w:val="52"/>
          <w:szCs w:val="52"/>
          <w:lang w:val="it-IT"/>
        </w:rPr>
        <w:t>Gestore delle Spese tra Coinquilini</w:t>
      </w:r>
    </w:p>
    <w:p w14:paraId="5055B996" w14:textId="77777777" w:rsidR="00861003" w:rsidRPr="007A28BF" w:rsidRDefault="00861003">
      <w:pPr>
        <w:pStyle w:val="a1"/>
        <w:rPr>
          <w:lang w:val="it-IT"/>
        </w:rPr>
      </w:pPr>
    </w:p>
    <w:p w14:paraId="03BD82BE" w14:textId="77777777" w:rsidR="00861003" w:rsidRPr="007A28BF" w:rsidRDefault="00861003">
      <w:pPr>
        <w:pStyle w:val="a1"/>
        <w:rPr>
          <w:lang w:val="it-IT"/>
        </w:rPr>
      </w:pPr>
    </w:p>
    <w:p w14:paraId="184D5EEF" w14:textId="77777777" w:rsidR="00861003" w:rsidRPr="007A28BF" w:rsidRDefault="00861003">
      <w:pPr>
        <w:pStyle w:val="a1"/>
        <w:rPr>
          <w:lang w:val="it-IT"/>
        </w:rPr>
      </w:pPr>
    </w:p>
    <w:p w14:paraId="6B3FBB3B" w14:textId="095FD451" w:rsidR="00861003" w:rsidRDefault="0088557E">
      <w:pPr>
        <w:pStyle w:val="a1"/>
      </w:pPr>
      <w:r>
        <w:fldChar w:fldCharType="begin"/>
      </w:r>
      <w:r>
        <w:instrText xml:space="preserve"> MACROBUTTON  AbbassaLineaBaseTesto "[Politecnico di Milano - Cremona]" </w:instrText>
      </w:r>
      <w:r>
        <w:fldChar w:fldCharType="end"/>
      </w:r>
    </w:p>
    <w:p w14:paraId="0356F7A2" w14:textId="77777777" w:rsidR="00655E01" w:rsidRDefault="0088557E" w:rsidP="00655E01">
      <w:pPr>
        <w:pStyle w:val="a1"/>
      </w:pPr>
      <w:r>
        <w:fldChar w:fldCharType="begin"/>
      </w:r>
      <w:r>
        <w:instrText xml:space="preserve"> MACROBUTTON  AbbassaLineaBaseTesto [16/03/2023] </w:instrText>
      </w:r>
      <w:r>
        <w:fldChar w:fldCharType="end"/>
      </w:r>
      <w:bookmarkStart w:id="0" w:name="_Toc4214692"/>
    </w:p>
    <w:p w14:paraId="0825D007" w14:textId="6631109B" w:rsidR="00655E01" w:rsidRPr="0088557E" w:rsidRDefault="00655E01" w:rsidP="00655E01">
      <w:pPr>
        <w:pStyle w:val="a1"/>
        <w:rPr>
          <w:sz w:val="36"/>
          <w:szCs w:val="36"/>
        </w:rPr>
      </w:pPr>
      <w:r w:rsidRPr="0088557E">
        <w:rPr>
          <w:sz w:val="36"/>
          <w:szCs w:val="36"/>
        </w:rPr>
        <w:t>Antonio Hu</w:t>
      </w:r>
    </w:p>
    <w:p w14:paraId="2DAA4A7A" w14:textId="77777777" w:rsidR="00655E01" w:rsidRPr="0088557E" w:rsidRDefault="00655E01" w:rsidP="00655E01">
      <w:pPr>
        <w:ind w:left="2880" w:firstLine="480"/>
        <w:rPr>
          <w:sz w:val="36"/>
          <w:szCs w:val="36"/>
        </w:rPr>
      </w:pPr>
      <w:r w:rsidRPr="0088557E">
        <w:rPr>
          <w:sz w:val="36"/>
          <w:szCs w:val="36"/>
        </w:rPr>
        <w:t>937652</w:t>
      </w:r>
    </w:p>
    <w:p w14:paraId="2E707A3A" w14:textId="78F7EB0E" w:rsidR="00655E01" w:rsidRDefault="00655E01">
      <w:pPr>
        <w:rPr>
          <w:sz w:val="36"/>
          <w:szCs w:val="36"/>
        </w:rPr>
      </w:pPr>
    </w:p>
    <w:p w14:paraId="4EEDB6CC" w14:textId="377B7246" w:rsidR="00655E01" w:rsidRDefault="00655E01">
      <w:pPr>
        <w:rPr>
          <w:sz w:val="36"/>
          <w:szCs w:val="36"/>
        </w:rPr>
      </w:pPr>
    </w:p>
    <w:p w14:paraId="30DEA925" w14:textId="0A419EA8" w:rsidR="00655E01" w:rsidRDefault="00655E01" w:rsidP="00655E01">
      <w:pPr>
        <w:pStyle w:val="Titolo1"/>
        <w:spacing w:before="480" w:after="480"/>
        <w:ind w:left="800" w:hanging="800"/>
      </w:pPr>
      <w:r>
        <w:lastRenderedPageBreak/>
        <w:t>Indice</w:t>
      </w:r>
    </w:p>
    <w:p w14:paraId="27710FE4" w14:textId="4DEEEE9C" w:rsidR="00861003" w:rsidRDefault="00655E01" w:rsidP="00655E01">
      <w:pPr>
        <w:pStyle w:val="Corpotesto"/>
        <w:numPr>
          <w:ilvl w:val="0"/>
          <w:numId w:val="46"/>
        </w:numPr>
      </w:pPr>
      <w:r>
        <w:t>Pagina 3 ---------------------------------------------------</w:t>
      </w:r>
      <w:r w:rsidR="005942D5">
        <w:t>--</w:t>
      </w:r>
      <w:r>
        <w:t>----- introduzione</w:t>
      </w:r>
    </w:p>
    <w:p w14:paraId="10BF7AB9" w14:textId="1C2BA319" w:rsidR="00655E01" w:rsidRDefault="00655E01" w:rsidP="00655E01">
      <w:pPr>
        <w:pStyle w:val="Corpotesto"/>
        <w:numPr>
          <w:ilvl w:val="0"/>
          <w:numId w:val="46"/>
        </w:numPr>
      </w:pPr>
      <w:r>
        <w:t>Pagina 4 ----------------------------------------- elence delle caratteristiche</w:t>
      </w:r>
    </w:p>
    <w:p w14:paraId="511CBBD7" w14:textId="623395D1" w:rsidR="00655E01" w:rsidRDefault="00655E01" w:rsidP="00655E01">
      <w:pPr>
        <w:pStyle w:val="Corpotesto"/>
        <w:numPr>
          <w:ilvl w:val="0"/>
          <w:numId w:val="46"/>
        </w:numPr>
      </w:pPr>
      <w:r>
        <w:t>Pagina 12 ----------------------------------------------- descrizione database</w:t>
      </w:r>
    </w:p>
    <w:p w14:paraId="70075BBF" w14:textId="40214CBF" w:rsidR="005942D5" w:rsidRDefault="005942D5" w:rsidP="00655E01">
      <w:pPr>
        <w:pStyle w:val="Corpotesto"/>
        <w:numPr>
          <w:ilvl w:val="0"/>
          <w:numId w:val="46"/>
        </w:numPr>
      </w:pPr>
      <w:r>
        <w:t>Pagina 13 --------------------------------------------- dipendenze e versioni</w:t>
      </w:r>
    </w:p>
    <w:p w14:paraId="023CABDC" w14:textId="1129CADA" w:rsidR="005942D5" w:rsidRDefault="005942D5" w:rsidP="00655E01">
      <w:pPr>
        <w:pStyle w:val="Corpotesto"/>
        <w:numPr>
          <w:ilvl w:val="0"/>
          <w:numId w:val="46"/>
        </w:numPr>
      </w:pPr>
      <w:r>
        <w:t>Pagina 14 ------------ esecuzione del pacchetto jar ed altre informazioni</w:t>
      </w:r>
    </w:p>
    <w:p w14:paraId="75EE96F0" w14:textId="5D2165BA" w:rsidR="00655E01" w:rsidRDefault="00655E01" w:rsidP="00655E01">
      <w:pPr>
        <w:pStyle w:val="Corpotesto"/>
      </w:pPr>
    </w:p>
    <w:p w14:paraId="65488A2D" w14:textId="77777777" w:rsidR="00655E01" w:rsidRDefault="00655E01" w:rsidP="00655E01">
      <w:pPr>
        <w:pStyle w:val="Corpotesto"/>
      </w:pPr>
    </w:p>
    <w:p w14:paraId="587D6AD6" w14:textId="77777777" w:rsidR="00655E01" w:rsidRPr="00655E01" w:rsidRDefault="00655E01" w:rsidP="00655E01">
      <w:pPr>
        <w:pStyle w:val="Corpotesto"/>
      </w:pPr>
    </w:p>
    <w:p w14:paraId="140BE912" w14:textId="77777777" w:rsidR="00655E01" w:rsidRPr="00655E01" w:rsidRDefault="00655E01" w:rsidP="00655E01">
      <w:pPr>
        <w:pStyle w:val="Corpotesto"/>
      </w:pPr>
    </w:p>
    <w:p w14:paraId="77088516" w14:textId="7A06A038" w:rsidR="00861003" w:rsidRDefault="00B43A29">
      <w:pPr>
        <w:pStyle w:val="Titolo1"/>
        <w:spacing w:before="480" w:after="480"/>
        <w:ind w:left="800" w:hanging="800"/>
      </w:pPr>
      <w:r w:rsidRPr="005942D5">
        <w:rPr>
          <w:lang w:val="it-IT"/>
        </w:rPr>
        <w:br w:type="page"/>
      </w:r>
      <w:r w:rsidR="00D31A51">
        <w:rPr>
          <w:rFonts w:hint="eastAsia"/>
        </w:rPr>
        <w:lastRenderedPageBreak/>
        <w:t>I</w:t>
      </w:r>
      <w:r w:rsidR="00D31A51">
        <w:t>ntroduzione</w:t>
      </w:r>
    </w:p>
    <w:p w14:paraId="49B214F5" w14:textId="4181733A" w:rsidR="00D31A51" w:rsidRPr="00655E01" w:rsidRDefault="00D31A51" w:rsidP="00655E01">
      <w:pPr>
        <w:pStyle w:val="Corpotesto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Obiettivo:</w:t>
      </w:r>
      <w:r w:rsidRPr="00655E01">
        <w:rPr>
          <w:b/>
          <w:bCs/>
        </w:rPr>
        <w:tab/>
      </w:r>
    </w:p>
    <w:p w14:paraId="56D5D126" w14:textId="2EA500C6" w:rsidR="00861003" w:rsidRDefault="00D31A51" w:rsidP="00655E01">
      <w:pPr>
        <w:pStyle w:val="Corpotesto"/>
      </w:pPr>
      <w:r w:rsidRPr="00D31A51">
        <w:t>L'obiettivo principale dell'applicazione è quello di semplificare la gestione delle spese di un appartamento con più coinquilini, fornendo una piattaforma centralizzata per l'inserimento e la ripartizione delle spese. Grazie al sistema distribuito, ogni coinquilino può utilizzare il proprio client per inserire le spese sostenute e la loro ripartizione, e per visualizzare il saldo corrente.</w:t>
      </w:r>
    </w:p>
    <w:p w14:paraId="0B1B8120" w14:textId="77777777" w:rsidR="004446AB" w:rsidRDefault="004446AB" w:rsidP="00655E01">
      <w:pPr>
        <w:pStyle w:val="Corpotesto"/>
      </w:pPr>
    </w:p>
    <w:p w14:paraId="3A3814E4" w14:textId="6D4BCD10" w:rsidR="004446AB" w:rsidRPr="00655E01" w:rsidRDefault="004446AB" w:rsidP="00655E01">
      <w:pPr>
        <w:pStyle w:val="Corpotesto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Connessione Client - Server:</w:t>
      </w:r>
    </w:p>
    <w:p w14:paraId="087A80DD" w14:textId="10E533AB" w:rsidR="00D31A51" w:rsidRDefault="004446AB" w:rsidP="00655E01">
      <w:pPr>
        <w:pStyle w:val="Corpotesto"/>
      </w:pPr>
      <w:r>
        <w:t xml:space="preserve">Il </w:t>
      </w:r>
      <w:r w:rsidR="00D31A51" w:rsidRPr="00D31A51">
        <w:t>progetto consiste in un sistema distribuito per la gestione delle spese di un appartamento abitato da più coinquilini. Il sistema è composto da un Server e da Client, e utilizza una connessione Socket per permettere agli utenti di interagire con il Server.</w:t>
      </w:r>
    </w:p>
    <w:p w14:paraId="43FBD19B" w14:textId="77777777" w:rsidR="004446AB" w:rsidRDefault="004446AB" w:rsidP="00655E01">
      <w:pPr>
        <w:pStyle w:val="Corpotesto"/>
      </w:pPr>
    </w:p>
    <w:p w14:paraId="0154D4C6" w14:textId="55346096" w:rsidR="004446AB" w:rsidRPr="00655E01" w:rsidRDefault="004446AB" w:rsidP="00655E01">
      <w:pPr>
        <w:pStyle w:val="Corpotesto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Funzionalità:</w:t>
      </w:r>
    </w:p>
    <w:p w14:paraId="431FE12B" w14:textId="26631BD0" w:rsidR="00D31A51" w:rsidRDefault="00D31A51" w:rsidP="00655E01">
      <w:pPr>
        <w:pStyle w:val="Corpotesto"/>
      </w:pPr>
      <w:r w:rsidRPr="00D31A51">
        <w:t>L'applicazione offre una serie di funzionalità per la gestione delle spese, come la possibilità di inserire una spesa con l'importo, la data e la descrizione, di visualizzare tutti i coinquilini in una tabella, di pagare una spesa inserendo il codice della spesa, di consultare la lista delle spese da pagare, delle spese pagate e la tabella del bilancio.</w:t>
      </w:r>
    </w:p>
    <w:p w14:paraId="432ECB43" w14:textId="77777777" w:rsidR="004446AB" w:rsidRPr="00D31A51" w:rsidRDefault="004446AB" w:rsidP="00655E01">
      <w:pPr>
        <w:pStyle w:val="Corpotesto"/>
      </w:pPr>
    </w:p>
    <w:p w14:paraId="16A74272" w14:textId="77777777" w:rsidR="004446AB" w:rsidRPr="00655E01" w:rsidRDefault="004446AB" w:rsidP="00655E01">
      <w:pPr>
        <w:pStyle w:val="Corpotesto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Autenticazione:</w:t>
      </w:r>
    </w:p>
    <w:p w14:paraId="52206054" w14:textId="77777777" w:rsidR="004446AB" w:rsidRDefault="004446AB" w:rsidP="00655E01">
      <w:pPr>
        <w:pStyle w:val="Corpotesto"/>
      </w:pPr>
      <w:r w:rsidRPr="004446AB">
        <w:t>Il sistema prevede anche un sistema di autenticazione, che richiede il login degli utenti e permette di distinguere tra utenti Admin e User. Gli utenti Admin hanno accesso a ulteriori funzionalità rispetto agli utenti User, come la possibilità di cancellare tutte le informazioni degli utenti e delle spese.</w:t>
      </w:r>
    </w:p>
    <w:p w14:paraId="3CCA9EA7" w14:textId="77777777" w:rsidR="004446AB" w:rsidRDefault="004446AB" w:rsidP="00655E01">
      <w:pPr>
        <w:pStyle w:val="Corpotesto"/>
      </w:pPr>
    </w:p>
    <w:p w14:paraId="2A921134" w14:textId="77777777" w:rsidR="004446AB" w:rsidRPr="00655E01" w:rsidRDefault="004446AB" w:rsidP="00655E01">
      <w:pPr>
        <w:pStyle w:val="Corpotesto"/>
        <w:numPr>
          <w:ilvl w:val="0"/>
          <w:numId w:val="46"/>
        </w:numPr>
        <w:rPr>
          <w:b/>
          <w:bCs/>
        </w:rPr>
      </w:pPr>
      <w:r w:rsidRPr="00655E01">
        <w:rPr>
          <w:b/>
          <w:bCs/>
        </w:rPr>
        <w:t>Interfaccia Grafica:</w:t>
      </w:r>
    </w:p>
    <w:p w14:paraId="685FA3F8" w14:textId="1A43B79F" w:rsidR="00861003" w:rsidRPr="004446AB" w:rsidRDefault="004446AB" w:rsidP="00655E01">
      <w:pPr>
        <w:pStyle w:val="Corpotesto"/>
      </w:pPr>
      <w:r w:rsidRPr="004446AB">
        <w:t>L'obiettivo dell'applicazione è quello di semplificare la gestione delle spese, riducendo il rischio di errori nella ripartizione delle spese e offrendo una visione chiara del bilancio delle spese. Grazie al sistema distribuito e al supporto di JavaFX, l'applicazione offre un'interfaccia user-friendly e intuitiva per gli utenti.</w:t>
      </w:r>
      <w:r w:rsidR="00B43A29" w:rsidRPr="004446AB">
        <w:br w:type="page"/>
      </w:r>
    </w:p>
    <w:bookmarkEnd w:id="0"/>
    <w:p w14:paraId="38224538" w14:textId="1805A427" w:rsidR="00861003" w:rsidRPr="00222FE0" w:rsidRDefault="00222FE0">
      <w:pPr>
        <w:pStyle w:val="Titolo1"/>
        <w:spacing w:before="480" w:after="480"/>
        <w:ind w:left="800" w:hanging="800"/>
        <w:rPr>
          <w:lang w:val="it-IT"/>
        </w:rPr>
      </w:pPr>
      <w:r w:rsidRPr="00222FE0">
        <w:rPr>
          <w:lang w:val="it-IT"/>
        </w:rPr>
        <w:lastRenderedPageBreak/>
        <w:t>Elenco delle caratteristiche del p</w:t>
      </w:r>
      <w:r>
        <w:rPr>
          <w:lang w:val="it-IT"/>
        </w:rPr>
        <w:t>rogetto</w:t>
      </w:r>
    </w:p>
    <w:p w14:paraId="691FB7FA" w14:textId="77777777" w:rsidR="002C6400" w:rsidRDefault="002C6400" w:rsidP="00655E01">
      <w:pPr>
        <w:pStyle w:val="Corpotesto"/>
      </w:pPr>
    </w:p>
    <w:p w14:paraId="141A6203" w14:textId="3041D89C" w:rsidR="00222FE0" w:rsidRPr="00655E01" w:rsidRDefault="00222FE0" w:rsidP="00655E01">
      <w:pPr>
        <w:pStyle w:val="Corpotesto"/>
      </w:pPr>
      <w:r w:rsidRPr="00655E01">
        <w:t>L'applicazione è caratterizzata da diverse funzionalità, che permettono agli utenti di gestire in modo efficiente le spese di un appartamento condiviso. Di seguito sono elencate le principali caratteristiche dell'applicazione:</w:t>
      </w:r>
    </w:p>
    <w:p w14:paraId="0D7B8B63" w14:textId="77777777" w:rsidR="00AB74FD" w:rsidRDefault="00AB74FD" w:rsidP="00655E01">
      <w:pPr>
        <w:pStyle w:val="Corpotesto"/>
      </w:pPr>
    </w:p>
    <w:p w14:paraId="2682DECA" w14:textId="63605DCF" w:rsidR="00222FE0" w:rsidRDefault="00222FE0" w:rsidP="00222FE0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222FE0">
        <w:rPr>
          <w:rFonts w:ascii="Times" w:hAnsi="Times"/>
          <w:b/>
          <w:bCs/>
          <w:lang w:val="it-IT"/>
        </w:rPr>
        <w:t>Sistema distribuito:</w:t>
      </w:r>
      <w:r w:rsidRPr="00222FE0">
        <w:rPr>
          <w:rFonts w:ascii="Times" w:hAnsi="Times"/>
          <w:lang w:val="it-IT"/>
        </w:rPr>
        <w:t xml:space="preserve"> l'applicazione è composta da un Server e da Client, e utilizza </w:t>
      </w:r>
      <w:r w:rsidRPr="00222FE0">
        <w:rPr>
          <w:rFonts w:ascii="Times" w:hAnsi="Times"/>
          <w:u w:val="single"/>
          <w:lang w:val="it-IT"/>
        </w:rPr>
        <w:t>una connessione Socket</w:t>
      </w:r>
      <w:r w:rsidRPr="00222FE0">
        <w:rPr>
          <w:rFonts w:ascii="Times" w:hAnsi="Times"/>
          <w:lang w:val="it-IT"/>
        </w:rPr>
        <w:t xml:space="preserve"> per permettere agli utenti di interagire con il Server.</w:t>
      </w:r>
    </w:p>
    <w:p w14:paraId="02FBA771" w14:textId="7D63D1DF" w:rsidR="009963AB" w:rsidRDefault="009963AB" w:rsidP="009963AB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Nel caso di prova: host = “localhost” port = “8080”</w:t>
      </w:r>
    </w:p>
    <w:p w14:paraId="797762A0" w14:textId="355B9709" w:rsidR="009963AB" w:rsidRDefault="009963AB" w:rsidP="009963AB">
      <w:pPr>
        <w:ind w:left="1200"/>
        <w:rPr>
          <w:rFonts w:ascii="Times" w:hAnsi="Times"/>
          <w:lang w:val="it-IT"/>
        </w:rPr>
      </w:pPr>
      <w:r w:rsidRPr="009963AB">
        <w:rPr>
          <w:rFonts w:ascii="Times" w:hAnsi="Times"/>
          <w:color w:val="ED7D31" w:themeColor="accent2"/>
          <w:lang w:val="it-IT"/>
        </w:rPr>
        <w:t>Per sviluppatore</w:t>
      </w:r>
      <w:r w:rsidR="00D23109">
        <w:rPr>
          <w:rFonts w:ascii="Times" w:hAnsi="Times"/>
          <w:color w:val="ED7D31" w:themeColor="accent2"/>
          <w:lang w:val="it-IT"/>
        </w:rPr>
        <w:t>-&gt; pacchetto “NetWork”</w:t>
      </w:r>
      <w:r w:rsidRPr="009132F4">
        <w:rPr>
          <w:rFonts w:ascii="Times" w:hAnsi="Times"/>
          <w:color w:val="ED7D31" w:themeColor="accent2"/>
          <w:lang w:val="it-IT"/>
        </w:rPr>
        <w:t>:</w:t>
      </w:r>
    </w:p>
    <w:p w14:paraId="15BE0A24" w14:textId="77777777" w:rsidR="009132F4" w:rsidRPr="009963AB" w:rsidRDefault="009132F4" w:rsidP="009963AB">
      <w:pPr>
        <w:ind w:left="1200"/>
        <w:rPr>
          <w:rFonts w:ascii="Times" w:hAnsi="Times"/>
          <w:lang w:val="it-IT"/>
        </w:rPr>
      </w:pPr>
    </w:p>
    <w:p w14:paraId="08E0548E" w14:textId="0984E29A" w:rsidR="009963AB" w:rsidRDefault="009963AB" w:rsidP="009963AB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 xml:space="preserve">Classe </w:t>
      </w:r>
      <w:r w:rsidR="00D23109" w:rsidRPr="0067183B">
        <w:rPr>
          <w:rFonts w:ascii="Times" w:hAnsi="Times"/>
          <w:b/>
          <w:bCs/>
          <w:lang w:val="it-IT"/>
        </w:rPr>
        <w:t>“</w:t>
      </w:r>
      <w:r w:rsidRPr="0067183B">
        <w:rPr>
          <w:rFonts w:ascii="Times" w:hAnsi="Times"/>
          <w:b/>
          <w:bCs/>
          <w:lang w:val="it-IT"/>
        </w:rPr>
        <w:t>Client</w:t>
      </w:r>
      <w:r w:rsidR="00D23109" w:rsidRPr="0067183B">
        <w:rPr>
          <w:rFonts w:ascii="Times" w:hAnsi="Times"/>
          <w:b/>
          <w:bCs/>
          <w:lang w:val="it-IT"/>
        </w:rPr>
        <w:t>”</w:t>
      </w:r>
      <w:r w:rsidRPr="0067183B">
        <w:rPr>
          <w:rFonts w:ascii="Times" w:hAnsi="Times"/>
          <w:b/>
          <w:bCs/>
          <w:lang w:val="it-IT"/>
        </w:rPr>
        <w:t>:</w:t>
      </w:r>
      <w:r>
        <w:rPr>
          <w:rFonts w:ascii="Times" w:hAnsi="Times"/>
          <w:lang w:val="it-IT"/>
        </w:rPr>
        <w:t xml:space="preserve"> inizializza le due classi:</w:t>
      </w:r>
    </w:p>
    <w:p w14:paraId="1DDAFD21" w14:textId="4AE7805E" w:rsidR="009963AB" w:rsidRDefault="009963AB" w:rsidP="009963AB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“CommandHandler” -&gt; per scegliere il tipo di messaggio da inviare</w:t>
      </w:r>
      <w:r w:rsidR="0067183B">
        <w:rPr>
          <w:rFonts w:ascii="Times" w:hAnsi="Times"/>
          <w:lang w:val="it-IT"/>
        </w:rPr>
        <w:t>.</w:t>
      </w:r>
    </w:p>
    <w:p w14:paraId="4DF7804D" w14:textId="2E34844B" w:rsidR="009963AB" w:rsidRDefault="009963AB" w:rsidP="009963AB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“MessageHandler”-&gt; invia, riceve e analizza il messaggio ricevuto, quindi contiene gli oggetti “output” e “input” del socket Client</w:t>
      </w:r>
      <w:r w:rsidR="0067183B">
        <w:rPr>
          <w:rFonts w:ascii="Times" w:hAnsi="Times"/>
          <w:lang w:val="it-IT"/>
        </w:rPr>
        <w:t>.</w:t>
      </w:r>
    </w:p>
    <w:p w14:paraId="53AED322" w14:textId="038EA286" w:rsidR="00D23109" w:rsidRDefault="00D23109" w:rsidP="00D23109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>Classe “Server”:</w:t>
      </w:r>
      <w:r>
        <w:rPr>
          <w:rFonts w:ascii="Times" w:hAnsi="Times"/>
          <w:lang w:val="it-IT"/>
        </w:rPr>
        <w:t xml:space="preserve"> inizializza le due classi:</w:t>
      </w:r>
    </w:p>
    <w:p w14:paraId="11FD97D2" w14:textId="2FC40B89" w:rsidR="00D23109" w:rsidRDefault="00D23109" w:rsidP="00D23109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 w:rsidRPr="00D23109">
        <w:rPr>
          <w:rFonts w:ascii="Times" w:hAnsi="Times"/>
          <w:lang w:val="it-IT"/>
        </w:rPr>
        <w:t>“ClientHandler”-&gt; un singolo thread tenuto per</w:t>
      </w:r>
      <w:r>
        <w:rPr>
          <w:rFonts w:ascii="Times" w:hAnsi="Times"/>
          <w:lang w:val="it-IT"/>
        </w:rPr>
        <w:t xml:space="preserve"> la comunicazione con il Client, elabora il messaggio ricevuto dal Client poi richiama i metodi dei controller per svolgere le operazioni richieste su databse</w:t>
      </w:r>
      <w:r w:rsidR="0067183B">
        <w:rPr>
          <w:rFonts w:ascii="Times" w:hAnsi="Times"/>
          <w:lang w:val="it-IT"/>
        </w:rPr>
        <w:t>.</w:t>
      </w:r>
    </w:p>
    <w:p w14:paraId="04F6AA73" w14:textId="2C96843F" w:rsidR="00D23109" w:rsidRDefault="00D23109" w:rsidP="00D23109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“ServerMessageHandler”-&gt;</w:t>
      </w:r>
      <w:r w:rsidR="0067183B">
        <w:rPr>
          <w:rFonts w:ascii="Times" w:hAnsi="Times"/>
          <w:lang w:val="it-IT"/>
        </w:rPr>
        <w:t xml:space="preserve"> </w:t>
      </w:r>
      <w:r>
        <w:rPr>
          <w:rFonts w:ascii="Times" w:hAnsi="Times"/>
          <w:lang w:val="it-IT"/>
        </w:rPr>
        <w:t xml:space="preserve">invia,riceve e analizza il messaggio recevuto,quindi  </w:t>
      </w:r>
      <w:r w:rsidR="0067183B">
        <w:rPr>
          <w:rFonts w:ascii="Times" w:hAnsi="Times"/>
          <w:lang w:val="it-IT"/>
        </w:rPr>
        <w:t>contiene gli oggetti “output” e “input” del socket Server.</w:t>
      </w:r>
    </w:p>
    <w:p w14:paraId="255C41E0" w14:textId="766364BC" w:rsidR="0067183B" w:rsidRDefault="0067183B" w:rsidP="0067183B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67183B">
        <w:rPr>
          <w:rFonts w:ascii="Times" w:hAnsi="Times"/>
          <w:b/>
          <w:bCs/>
          <w:lang w:val="it-IT"/>
        </w:rPr>
        <w:t>Classe “Message”:</w:t>
      </w:r>
      <w:r>
        <w:rPr>
          <w:rFonts w:ascii="Times" w:hAnsi="Times"/>
          <w:lang w:val="it-IT"/>
        </w:rPr>
        <w:t xml:space="preserve"> contiene tutti i messaggi usati per la comunicazione:</w:t>
      </w:r>
    </w:p>
    <w:p w14:paraId="5E1C7928" w14:textId="2F49F5F2" w:rsidR="0067183B" w:rsidRDefault="0067183B" w:rsidP="0067183B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“Message”-&gt; classe padre di tutti i messaggi da inviare, ha un attributo come MessageType</w:t>
      </w:r>
    </w:p>
    <w:p w14:paraId="436D1B75" w14:textId="12200617" w:rsidR="0067183B" w:rsidRDefault="0067183B" w:rsidP="0067183B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“MessageType”-&gt; classe enum che contiene tutti i tipi dei messaggi usati</w:t>
      </w:r>
    </w:p>
    <w:p w14:paraId="71965793" w14:textId="4C217924" w:rsidR="0067183B" w:rsidRDefault="0067183B" w:rsidP="0067183B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Tutti i messaggi vengono classificati in: (request) e (response):</w:t>
      </w:r>
    </w:p>
    <w:p w14:paraId="3B3145FA" w14:textId="17D69783" w:rsidR="0067183B" w:rsidRDefault="0067183B" w:rsidP="0067183B">
      <w:pPr>
        <w:pStyle w:val="Paragrafoelenco"/>
        <w:numPr>
          <w:ilvl w:val="4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Request: inviato da Client al Server</w:t>
      </w:r>
    </w:p>
    <w:p w14:paraId="34B71D41" w14:textId="56CDEF21" w:rsidR="0067183B" w:rsidRPr="009132F4" w:rsidRDefault="0067183B" w:rsidP="009132F4">
      <w:pPr>
        <w:pStyle w:val="Paragrafoelenco"/>
        <w:numPr>
          <w:ilvl w:val="4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Response: inviato da Server al Client</w:t>
      </w:r>
    </w:p>
    <w:p w14:paraId="64903249" w14:textId="7DFB5F41" w:rsidR="00AB74FD" w:rsidRPr="009132F4" w:rsidRDefault="00AB74FD" w:rsidP="009132F4">
      <w:pPr>
        <w:rPr>
          <w:rFonts w:ascii="Times" w:hAnsi="Times"/>
          <w:lang w:val="it-IT"/>
        </w:rPr>
      </w:pPr>
    </w:p>
    <w:p w14:paraId="0FB8B614" w14:textId="77777777" w:rsidR="00AB74FD" w:rsidRPr="00D23109" w:rsidRDefault="00AB74FD" w:rsidP="00AB74FD">
      <w:pPr>
        <w:pStyle w:val="Paragrafoelenco"/>
        <w:ind w:left="1200"/>
        <w:rPr>
          <w:rFonts w:ascii="Times" w:hAnsi="Times"/>
          <w:lang w:val="it-IT"/>
        </w:rPr>
      </w:pPr>
    </w:p>
    <w:p w14:paraId="1A194A45" w14:textId="7D293946" w:rsidR="00222FE0" w:rsidRDefault="00222FE0" w:rsidP="00222FE0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0A4723">
        <w:rPr>
          <w:rFonts w:ascii="Times" w:hAnsi="Times"/>
          <w:b/>
          <w:bCs/>
          <w:lang w:val="it-IT"/>
        </w:rPr>
        <w:t>Login, Register e Logout:</w:t>
      </w:r>
      <w:r w:rsidRPr="00222FE0">
        <w:rPr>
          <w:rFonts w:ascii="Times" w:hAnsi="Times"/>
          <w:lang w:val="it-IT"/>
        </w:rPr>
        <w:t xml:space="preserve"> l'applicazione prevede un sistema di </w:t>
      </w:r>
      <w:r w:rsidRPr="000A4723">
        <w:rPr>
          <w:rFonts w:ascii="Times" w:hAnsi="Times"/>
          <w:u w:val="single"/>
          <w:lang w:val="it-IT"/>
        </w:rPr>
        <w:t>autenticazione per gli utenti</w:t>
      </w:r>
      <w:r w:rsidRPr="00222FE0">
        <w:rPr>
          <w:rFonts w:ascii="Times" w:hAnsi="Times"/>
          <w:lang w:val="it-IT"/>
        </w:rPr>
        <w:t>, che richiede il login per accedere alle funzionalità dell'applicazione. Inoltre, è possibile effettuare la registrazione e il logout dalla propria sessione.</w:t>
      </w:r>
    </w:p>
    <w:p w14:paraId="31873375" w14:textId="38F9811F" w:rsidR="009132F4" w:rsidRDefault="009132F4" w:rsidP="009132F4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 w:rsidRPr="009132F4">
        <w:rPr>
          <w:rFonts w:ascii="Times" w:hAnsi="Times"/>
          <w:lang w:val="it-IT"/>
        </w:rPr>
        <w:lastRenderedPageBreak/>
        <w:t>I dati relativi agli utenti vengono registrati nella database, nel caso di prova è database MySQL</w:t>
      </w:r>
    </w:p>
    <w:p w14:paraId="56DB514F" w14:textId="6E529AE0" w:rsidR="00EB5424" w:rsidRPr="00EB5424" w:rsidRDefault="00EB5424" w:rsidP="009132F4">
      <w:pPr>
        <w:pStyle w:val="Paragrafoelenco"/>
        <w:numPr>
          <w:ilvl w:val="1"/>
          <w:numId w:val="41"/>
        </w:numPr>
        <w:rPr>
          <w:rFonts w:ascii="Times" w:hAnsi="Times"/>
          <w:color w:val="4472C4" w:themeColor="accent5"/>
          <w:lang w:val="it-IT"/>
        </w:rPr>
      </w:pPr>
      <w:r w:rsidRPr="00EB5424">
        <w:rPr>
          <w:rFonts w:ascii="Times" w:hAnsi="Times"/>
          <w:color w:val="4472C4" w:themeColor="accent5"/>
          <w:lang w:val="it-IT"/>
        </w:rPr>
        <w:t>Interfaccia di login:</w:t>
      </w:r>
    </w:p>
    <w:p w14:paraId="720C82E6" w14:textId="1A9EBA87" w:rsidR="00EB5424" w:rsidRDefault="00EB5424" w:rsidP="00EB5424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666938D" wp14:editId="5612D78A">
            <wp:extent cx="2416726" cy="1630680"/>
            <wp:effectExtent l="0" t="0" r="3175" b="762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2309" cy="16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9DB1" w14:textId="2BE3B57B" w:rsidR="00EB5424" w:rsidRPr="00EB5424" w:rsidRDefault="00EB5424" w:rsidP="009132F4">
      <w:pPr>
        <w:pStyle w:val="Paragrafoelenco"/>
        <w:numPr>
          <w:ilvl w:val="1"/>
          <w:numId w:val="41"/>
        </w:numPr>
        <w:rPr>
          <w:rFonts w:ascii="Times" w:hAnsi="Times"/>
          <w:color w:val="4472C4" w:themeColor="accent5"/>
          <w:lang w:val="it-IT"/>
        </w:rPr>
      </w:pPr>
      <w:r w:rsidRPr="00EB5424">
        <w:rPr>
          <w:rFonts w:ascii="Times" w:hAnsi="Times"/>
          <w:color w:val="4472C4" w:themeColor="accent5"/>
          <w:lang w:val="it-IT"/>
        </w:rPr>
        <w:t>Interfaccia di register:</w:t>
      </w:r>
    </w:p>
    <w:p w14:paraId="59B5FC2F" w14:textId="0A8E09D6" w:rsidR="00EB5424" w:rsidRPr="009132F4" w:rsidRDefault="00EB5424" w:rsidP="00EB5424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061C1E4D" wp14:editId="44AF8639">
            <wp:extent cx="2461260" cy="1806247"/>
            <wp:effectExtent l="0" t="0" r="0" b="381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742" cy="181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5792" w14:textId="77777777" w:rsidR="009132F4" w:rsidRPr="009132F4" w:rsidRDefault="009132F4" w:rsidP="009132F4">
      <w:pPr>
        <w:ind w:left="960" w:firstLine="480"/>
        <w:rPr>
          <w:rFonts w:ascii="Times" w:hAnsi="Times"/>
          <w:color w:val="ED7D31" w:themeColor="accent2"/>
          <w:lang w:val="it-IT"/>
        </w:rPr>
      </w:pPr>
      <w:r w:rsidRPr="009132F4">
        <w:rPr>
          <w:rFonts w:ascii="Times" w:hAnsi="Times"/>
          <w:color w:val="ED7D31" w:themeColor="accent2"/>
          <w:lang w:val="it-IT"/>
        </w:rPr>
        <w:t xml:space="preserve">Per sviluppatore-&gt; </w:t>
      </w:r>
    </w:p>
    <w:p w14:paraId="5BAFD78C" w14:textId="77777777" w:rsidR="009132F4" w:rsidRPr="009132F4" w:rsidRDefault="009132F4" w:rsidP="009132F4">
      <w:pPr>
        <w:rPr>
          <w:rFonts w:ascii="Times" w:hAnsi="Times"/>
          <w:b/>
          <w:bCs/>
          <w:color w:val="ED7D31" w:themeColor="accent2"/>
          <w:lang w:val="it-IT"/>
        </w:rPr>
      </w:pPr>
    </w:p>
    <w:p w14:paraId="38958B69" w14:textId="581C95E8" w:rsidR="009132F4" w:rsidRPr="009132F4" w:rsidRDefault="009132F4" w:rsidP="009132F4">
      <w:pPr>
        <w:pStyle w:val="Paragrafoelenco"/>
        <w:numPr>
          <w:ilvl w:val="0"/>
          <w:numId w:val="44"/>
        </w:numPr>
        <w:rPr>
          <w:rFonts w:ascii="Times" w:hAnsi="Times"/>
          <w:b/>
          <w:bCs/>
          <w:color w:val="ED7D31" w:themeColor="accent2"/>
          <w:lang w:val="it-IT"/>
        </w:rPr>
      </w:pPr>
      <w:r w:rsidRPr="009132F4">
        <w:rPr>
          <w:rFonts w:ascii="Times" w:hAnsi="Times"/>
          <w:b/>
          <w:bCs/>
          <w:lang w:val="it-IT"/>
        </w:rPr>
        <w:t>Credenziali per accedere al database:</w:t>
      </w:r>
    </w:p>
    <w:p w14:paraId="10AAD8E0" w14:textId="77777777" w:rsidR="009132F4" w:rsidRDefault="009132F4" w:rsidP="009132F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Username database: root</w:t>
      </w:r>
    </w:p>
    <w:p w14:paraId="054EC3F9" w14:textId="3581331F" w:rsidR="009132F4" w:rsidRDefault="009132F4" w:rsidP="009132F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Password: 825310894</w:t>
      </w:r>
    </w:p>
    <w:p w14:paraId="38930E1E" w14:textId="68C01881" w:rsidR="009132F4" w:rsidRDefault="009132F4" w:rsidP="009132F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Porta: 3306</w:t>
      </w:r>
    </w:p>
    <w:p w14:paraId="2C790D38" w14:textId="526F56C6" w:rsidR="009132F4" w:rsidRDefault="009132F4" w:rsidP="009132F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Ip: localhost</w:t>
      </w:r>
    </w:p>
    <w:p w14:paraId="1460D6F4" w14:textId="69A54FC2" w:rsidR="00302D93" w:rsidRDefault="00302D93" w:rsidP="009132F4">
      <w:pPr>
        <w:pStyle w:val="Paragrafoelenco"/>
        <w:numPr>
          <w:ilvl w:val="3"/>
          <w:numId w:val="41"/>
        </w:numPr>
        <w:rPr>
          <w:rFonts w:ascii="Times" w:hAnsi="Times"/>
        </w:rPr>
      </w:pPr>
      <w:r w:rsidRPr="00302D93">
        <w:rPr>
          <w:rFonts w:ascii="Times" w:hAnsi="Times"/>
        </w:rPr>
        <w:t>url:</w:t>
      </w:r>
      <w:r w:rsidRPr="00302D93">
        <w:t xml:space="preserve"> </w:t>
      </w:r>
      <w:r w:rsidRPr="00302D93">
        <w:rPr>
          <w:rFonts w:ascii="Times" w:hAnsi="Times"/>
        </w:rPr>
        <w:t>jdbc:mysql//localhost:3306/test</w:t>
      </w:r>
    </w:p>
    <w:p w14:paraId="05F1AF34" w14:textId="5B0A0AD2" w:rsidR="00302D93" w:rsidRPr="00302D93" w:rsidRDefault="00302D93" w:rsidP="00302D93">
      <w:pPr>
        <w:pStyle w:val="Paragrafoelenco"/>
        <w:numPr>
          <w:ilvl w:val="4"/>
          <w:numId w:val="41"/>
        </w:numPr>
        <w:rPr>
          <w:rFonts w:ascii="Times" w:hAnsi="Times"/>
        </w:rPr>
      </w:pPr>
      <w:r>
        <w:rPr>
          <w:rFonts w:ascii="Times" w:hAnsi="Times"/>
        </w:rPr>
        <w:t>“test” o “database_for_test”</w:t>
      </w:r>
    </w:p>
    <w:p w14:paraId="2C8A6C3B" w14:textId="77777777" w:rsidR="009132F4" w:rsidRPr="00302D93" w:rsidRDefault="009132F4" w:rsidP="009132F4">
      <w:pPr>
        <w:pStyle w:val="Paragrafoelenco"/>
        <w:ind w:left="3360"/>
        <w:rPr>
          <w:rFonts w:ascii="Times" w:hAnsi="Times"/>
        </w:rPr>
      </w:pPr>
    </w:p>
    <w:p w14:paraId="57059348" w14:textId="56D73DB8" w:rsidR="009132F4" w:rsidRPr="00302D93" w:rsidRDefault="009132F4" w:rsidP="009132F4">
      <w:pPr>
        <w:pStyle w:val="Paragrafoelenco"/>
        <w:numPr>
          <w:ilvl w:val="2"/>
          <w:numId w:val="41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>Tabella utilizzata:</w:t>
      </w:r>
      <w:r w:rsidR="00302D93" w:rsidRPr="00302D93">
        <w:rPr>
          <w:rFonts w:ascii="Times" w:hAnsi="Times"/>
          <w:b/>
          <w:bCs/>
          <w:lang w:val="it-IT"/>
        </w:rPr>
        <w:t xml:space="preserve"> “users”</w:t>
      </w:r>
    </w:p>
    <w:p w14:paraId="1A67B0CF" w14:textId="46CA32C2" w:rsidR="00302D93" w:rsidRDefault="00302D93" w:rsidP="00302D93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Un esempio di screenshot:</w:t>
      </w:r>
    </w:p>
    <w:p w14:paraId="560A048E" w14:textId="2CF03A7B" w:rsidR="00302D93" w:rsidRDefault="00302D93" w:rsidP="00302D93">
      <w:pPr>
        <w:pStyle w:val="Paragrafoelenco"/>
        <w:numPr>
          <w:ilvl w:val="4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17003EA7" wp14:editId="7F704875">
            <wp:extent cx="2507197" cy="586791"/>
            <wp:effectExtent l="0" t="0" r="7620" b="3810"/>
            <wp:docPr id="1" name="Immagine 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avol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F918" w14:textId="77777777" w:rsidR="009132F4" w:rsidRPr="009132F4" w:rsidRDefault="009132F4" w:rsidP="009132F4">
      <w:pPr>
        <w:ind w:left="1200"/>
        <w:rPr>
          <w:rFonts w:ascii="Times" w:hAnsi="Times"/>
          <w:lang w:val="it-IT"/>
        </w:rPr>
      </w:pPr>
    </w:p>
    <w:p w14:paraId="5A4AFC7C" w14:textId="1B90C5D5" w:rsidR="00302D93" w:rsidRPr="00302D93" w:rsidRDefault="00302D93" w:rsidP="00302D93">
      <w:pPr>
        <w:pStyle w:val="Paragrafoelenco"/>
        <w:numPr>
          <w:ilvl w:val="0"/>
          <w:numId w:val="44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 xml:space="preserve">Database “test”: </w:t>
      </w:r>
    </w:p>
    <w:p w14:paraId="761C4D82" w14:textId="125B7959" w:rsidR="009132F4" w:rsidRDefault="00302D93" w:rsidP="00302D93">
      <w:pPr>
        <w:pStyle w:val="Paragrafoelenco"/>
        <w:ind w:left="2912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destinato per il funzionamento dell’applicazione</w:t>
      </w:r>
    </w:p>
    <w:p w14:paraId="12EEDFF7" w14:textId="77777777" w:rsidR="00302D93" w:rsidRPr="00302D93" w:rsidRDefault="00302D93" w:rsidP="00302D93">
      <w:pPr>
        <w:rPr>
          <w:rFonts w:ascii="Times" w:hAnsi="Times"/>
          <w:b/>
          <w:bCs/>
          <w:lang w:val="it-IT"/>
        </w:rPr>
      </w:pPr>
    </w:p>
    <w:p w14:paraId="217D973D" w14:textId="77777777" w:rsidR="00302D93" w:rsidRPr="00302D93" w:rsidRDefault="00302D93" w:rsidP="00302D93">
      <w:pPr>
        <w:pStyle w:val="Paragrafoelenco"/>
        <w:numPr>
          <w:ilvl w:val="0"/>
          <w:numId w:val="44"/>
        </w:numPr>
        <w:rPr>
          <w:rFonts w:ascii="Times" w:hAnsi="Times"/>
          <w:b/>
          <w:bCs/>
          <w:lang w:val="it-IT"/>
        </w:rPr>
      </w:pPr>
      <w:r w:rsidRPr="00302D93">
        <w:rPr>
          <w:rFonts w:ascii="Times" w:hAnsi="Times"/>
          <w:b/>
          <w:bCs/>
          <w:lang w:val="it-IT"/>
        </w:rPr>
        <w:t xml:space="preserve">Database “database_for_test”: </w:t>
      </w:r>
    </w:p>
    <w:p w14:paraId="468F2CA6" w14:textId="4C778D89" w:rsidR="00302D93" w:rsidRPr="00302D93" w:rsidRDefault="00302D93" w:rsidP="00302D93">
      <w:pPr>
        <w:pStyle w:val="Paragrafoelenco"/>
        <w:ind w:left="2912"/>
        <w:rPr>
          <w:rFonts w:ascii="Times" w:hAnsi="Times"/>
          <w:lang w:val="it-IT"/>
        </w:rPr>
      </w:pPr>
      <w:r w:rsidRPr="00302D93">
        <w:rPr>
          <w:rFonts w:ascii="Times" w:hAnsi="Times"/>
          <w:lang w:val="it-IT"/>
        </w:rPr>
        <w:t>destinat</w:t>
      </w:r>
      <w:r>
        <w:rPr>
          <w:rFonts w:ascii="Times" w:hAnsi="Times"/>
          <w:lang w:val="it-IT"/>
        </w:rPr>
        <w:t>o</w:t>
      </w:r>
      <w:r w:rsidRPr="00302D93">
        <w:rPr>
          <w:rFonts w:ascii="Times" w:hAnsi="Times"/>
          <w:lang w:val="it-IT"/>
        </w:rPr>
        <w:t xml:space="preserve"> solo per</w:t>
      </w:r>
      <w:r>
        <w:rPr>
          <w:rFonts w:ascii="Times" w:hAnsi="Times"/>
          <w:lang w:val="it-IT"/>
        </w:rPr>
        <w:t xml:space="preserve"> le classi di test Junit</w:t>
      </w:r>
    </w:p>
    <w:p w14:paraId="4BE3C716" w14:textId="77777777" w:rsidR="00AB74FD" w:rsidRPr="00302D93" w:rsidRDefault="00AB74FD" w:rsidP="00AB74FD">
      <w:pPr>
        <w:pStyle w:val="Paragrafoelenco"/>
        <w:rPr>
          <w:rFonts w:ascii="Times" w:hAnsi="Times"/>
          <w:lang w:val="it-IT"/>
        </w:rPr>
      </w:pPr>
    </w:p>
    <w:p w14:paraId="35886051" w14:textId="77777777" w:rsidR="00AB74FD" w:rsidRPr="00302D93" w:rsidRDefault="00AB74FD" w:rsidP="00AB74FD">
      <w:pPr>
        <w:pStyle w:val="Paragrafoelenco"/>
        <w:ind w:left="1200"/>
        <w:rPr>
          <w:rFonts w:ascii="Times" w:hAnsi="Times"/>
          <w:lang w:val="it-IT"/>
        </w:rPr>
      </w:pPr>
    </w:p>
    <w:p w14:paraId="6EE6C0ED" w14:textId="185629C0" w:rsidR="00AB74FD" w:rsidRPr="000401F7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Utenti Admin e User:</w:t>
      </w:r>
      <w:r w:rsidRPr="00AB74FD">
        <w:rPr>
          <w:rFonts w:ascii="Times" w:hAnsi="Times"/>
          <w:lang w:val="it-IT"/>
        </w:rPr>
        <w:t xml:space="preserve"> l'applicazione prevede due tipi di utenti, gli Admin e gli User. </w:t>
      </w:r>
      <w:r w:rsidRPr="00AB74FD">
        <w:rPr>
          <w:rFonts w:ascii="Times" w:hAnsi="Times"/>
          <w:u w:val="single"/>
          <w:lang w:val="it-IT"/>
        </w:rPr>
        <w:t>Gli utenti Admin hanno accesso a funzionalità aggiuntive rispetto agli User.</w:t>
      </w:r>
    </w:p>
    <w:p w14:paraId="7CF401FC" w14:textId="1A851D3F" w:rsidR="000401F7" w:rsidRPr="000401F7" w:rsidRDefault="000401F7" w:rsidP="00DC467A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b/>
          <w:bCs/>
          <w:lang w:val="it-IT"/>
        </w:rPr>
        <w:lastRenderedPageBreak/>
        <w:t>Gli utenti nella tabella “uesrs” hanno un campo (colonna) chiamatoo “role” che è il ruolo del utente</w:t>
      </w:r>
    </w:p>
    <w:p w14:paraId="276A361E" w14:textId="3C2DDA8F" w:rsidR="00AB74FD" w:rsidRDefault="00AB74FD" w:rsidP="00AB74FD">
      <w:pPr>
        <w:pStyle w:val="Paragrafoelenco"/>
        <w:ind w:left="1200"/>
        <w:rPr>
          <w:rFonts w:ascii="Times" w:hAnsi="Times"/>
          <w:lang w:val="it-IT"/>
        </w:rPr>
      </w:pPr>
    </w:p>
    <w:p w14:paraId="46267541" w14:textId="77777777" w:rsidR="00AB74FD" w:rsidRPr="00AB74FD" w:rsidRDefault="00AB74FD" w:rsidP="00AB74FD">
      <w:pPr>
        <w:pStyle w:val="Paragrafoelenco"/>
        <w:ind w:left="1200"/>
        <w:rPr>
          <w:rFonts w:ascii="Times" w:hAnsi="Times"/>
          <w:lang w:val="it-IT"/>
        </w:rPr>
      </w:pPr>
    </w:p>
    <w:p w14:paraId="0693463A" w14:textId="7FBFC410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Interfaccia diversa prima e dopo il login:</w:t>
      </w:r>
      <w:r w:rsidRPr="00AB74FD">
        <w:rPr>
          <w:rFonts w:ascii="Times" w:hAnsi="Times"/>
          <w:lang w:val="it-IT"/>
        </w:rPr>
        <w:t xml:space="preserve"> l'interfaccia dell'applicazione cambia </w:t>
      </w:r>
      <w:r w:rsidRPr="00AB74FD">
        <w:rPr>
          <w:rFonts w:ascii="Times" w:hAnsi="Times"/>
          <w:u w:val="single"/>
          <w:lang w:val="it-IT"/>
        </w:rPr>
        <w:t>a seconda del fatto che l'utente abbia effettuato o meno il login</w:t>
      </w:r>
      <w:r w:rsidRPr="00AB74FD">
        <w:rPr>
          <w:rFonts w:ascii="Times" w:hAnsi="Times"/>
          <w:lang w:val="it-IT"/>
        </w:rPr>
        <w:t>.</w:t>
      </w:r>
    </w:p>
    <w:p w14:paraId="7AD19345" w14:textId="093FD078" w:rsidR="000401F7" w:rsidRDefault="000401F7" w:rsidP="000401F7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Prima di login -</w:t>
      </w:r>
      <w:r>
        <w:rPr>
          <w:rFonts w:ascii="Times" w:hAnsi="Times"/>
          <w:lang w:val="it-IT"/>
        </w:rPr>
        <w:t>&gt;</w:t>
      </w:r>
    </w:p>
    <w:p w14:paraId="702D48F5" w14:textId="74A24A90" w:rsidR="000401F7" w:rsidRPr="000401F7" w:rsidRDefault="000401F7" w:rsidP="000401F7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Login (accedere con le credenziali registrate)</w:t>
      </w:r>
    </w:p>
    <w:p w14:paraId="33FE978C" w14:textId="71F91B26" w:rsidR="000401F7" w:rsidRPr="000401F7" w:rsidRDefault="000401F7" w:rsidP="000401F7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Register (creare un account nuovo scegliendo anche il ruolo)</w:t>
      </w:r>
    </w:p>
    <w:p w14:paraId="08099D86" w14:textId="714FB188" w:rsidR="000401F7" w:rsidRDefault="000401F7" w:rsidP="000401F7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 w:rsidRPr="000401F7">
        <w:rPr>
          <w:rFonts w:ascii="Times" w:hAnsi="Times"/>
          <w:lang w:val="it-IT"/>
        </w:rPr>
        <w:t>Exit (uscire/ chiudere dal/ il programma)</w:t>
      </w:r>
    </w:p>
    <w:p w14:paraId="195AA2FF" w14:textId="339ECB76" w:rsidR="00256123" w:rsidRDefault="00256123" w:rsidP="00256123">
      <w:pPr>
        <w:pStyle w:val="Paragrafoelenco"/>
        <w:ind w:left="2874"/>
        <w:rPr>
          <w:rFonts w:ascii="Times" w:hAnsi="Times"/>
          <w:lang w:val="it-IT"/>
        </w:rPr>
      </w:pPr>
      <w:r>
        <w:drawing>
          <wp:inline distT="0" distB="0" distL="0" distR="0" wp14:anchorId="6DF02C81" wp14:editId="42A9A149">
            <wp:extent cx="2688779" cy="1779905"/>
            <wp:effectExtent l="0" t="0" r="0" b="0"/>
            <wp:docPr id="3" name="Immagine 3" descr="Immagine che contiene testo, montagna, natur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montagna, natura, aria aperta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9273" cy="17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F6A" w14:textId="00D8BC5D" w:rsidR="000401F7" w:rsidRDefault="000401F7" w:rsidP="000401F7">
      <w:pPr>
        <w:pStyle w:val="Paragrafoelenco"/>
        <w:numPr>
          <w:ilvl w:val="1"/>
          <w:numId w:val="41"/>
        </w:numPr>
        <w:rPr>
          <w:rFonts w:ascii="Times" w:hAnsi="Times"/>
          <w:b/>
          <w:bCs/>
          <w:lang w:val="it-IT"/>
        </w:rPr>
      </w:pPr>
      <w:r w:rsidRPr="000401F7">
        <w:rPr>
          <w:rFonts w:ascii="Times" w:hAnsi="Times"/>
          <w:b/>
          <w:bCs/>
          <w:lang w:val="it-IT"/>
        </w:rPr>
        <w:t>Dopo login -&gt;</w:t>
      </w:r>
    </w:p>
    <w:p w14:paraId="15BEEF0A" w14:textId="174D43D0" w:rsidR="002D7729" w:rsidRDefault="002D7729" w:rsidP="002D7729">
      <w:pPr>
        <w:pStyle w:val="Paragrafoelenco"/>
        <w:numPr>
          <w:ilvl w:val="2"/>
          <w:numId w:val="41"/>
        </w:numPr>
        <w:rPr>
          <w:rFonts w:ascii="Times" w:hAnsi="Times"/>
          <w:b/>
          <w:bCs/>
          <w:lang w:val="it-IT"/>
        </w:rPr>
      </w:pPr>
      <w:r>
        <w:rPr>
          <w:rFonts w:ascii="Times" w:hAnsi="Times"/>
          <w:b/>
          <w:bCs/>
          <w:lang w:val="it-IT"/>
        </w:rPr>
        <w:t>Visualizzazione il proprio id identificativo</w:t>
      </w:r>
    </w:p>
    <w:p w14:paraId="0A2F4807" w14:textId="4FB89399" w:rsidR="002D7729" w:rsidRPr="002D7729" w:rsidRDefault="002D7729" w:rsidP="002D7729">
      <w:pPr>
        <w:ind w:left="2640"/>
        <w:jc w:val="right"/>
        <w:rPr>
          <w:rFonts w:ascii="Times" w:hAnsi="Times"/>
          <w:b/>
          <w:bCs/>
          <w:lang w:val="it-IT"/>
        </w:rPr>
      </w:pPr>
      <w:r>
        <w:drawing>
          <wp:inline distT="0" distB="0" distL="0" distR="0" wp14:anchorId="77032BA5" wp14:editId="4FAE5BB1">
            <wp:extent cx="1188823" cy="28958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D26E" w14:textId="1D5472B3" w:rsidR="000401F7" w:rsidRDefault="000401F7" w:rsidP="000401F7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Logout</w:t>
      </w:r>
    </w:p>
    <w:p w14:paraId="4BC0FFF0" w14:textId="4476C6EC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1BBA22A7" wp14:editId="4ED02F1E">
            <wp:extent cx="1844200" cy="563929"/>
            <wp:effectExtent l="0" t="0" r="3810" b="762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08AF" w14:textId="53BBB6F9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Inserire una spesa</w:t>
      </w:r>
    </w:p>
    <w:p w14:paraId="636747FF" w14:textId="685629BA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4C8BB32A" wp14:editId="26652FFF">
            <wp:extent cx="1905165" cy="548688"/>
            <wp:effectExtent l="0" t="0" r="0" b="381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10D" w14:textId="621BFDE0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Visualizzare tutti i coinquilini</w:t>
      </w:r>
    </w:p>
    <w:p w14:paraId="66E76D50" w14:textId="2644D94A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3A50AECB" wp14:editId="444E8374">
            <wp:extent cx="2621507" cy="518205"/>
            <wp:effectExtent l="0" t="0" r="7620" b="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3CDB" w14:textId="0DC3D013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Pagare una spesa</w:t>
      </w:r>
    </w:p>
    <w:p w14:paraId="2C121FD4" w14:textId="6ACAC020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7F3985E8" wp14:editId="5CD2FFE7">
            <wp:extent cx="1889924" cy="510584"/>
            <wp:effectExtent l="0" t="0" r="0" b="3810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69E3" w14:textId="3F576AED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lsita delle spese da pagare</w:t>
      </w:r>
    </w:p>
    <w:p w14:paraId="17ADEDE0" w14:textId="254610C3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0BFDBD4B" wp14:editId="20539F6B">
            <wp:extent cx="3238781" cy="525826"/>
            <wp:effectExtent l="0" t="0" r="0" b="762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8B39" w14:textId="25ADAED0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lista delle spese pagate</w:t>
      </w:r>
    </w:p>
    <w:p w14:paraId="13181557" w14:textId="29DE06E8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45BBBC76" wp14:editId="4E39CDF6">
            <wp:extent cx="3170195" cy="487722"/>
            <wp:effectExtent l="0" t="0" r="0" b="762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E9C" w14:textId="786ACCA9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tutta la cronologia</w:t>
      </w:r>
    </w:p>
    <w:p w14:paraId="343A664F" w14:textId="182889A6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lastRenderedPageBreak/>
        <w:drawing>
          <wp:inline distT="0" distB="0" distL="0" distR="0" wp14:anchorId="663569A3" wp14:editId="2A22853B">
            <wp:extent cx="3086367" cy="502964"/>
            <wp:effectExtent l="0" t="0" r="0" b="0"/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C7A" w14:textId="00E03839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Consultazione la tabellabilancio</w:t>
      </w:r>
    </w:p>
    <w:p w14:paraId="34D9A1A6" w14:textId="08B7DA73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104417AA" wp14:editId="1F4C9CD7">
            <wp:extent cx="2606266" cy="495343"/>
            <wp:effectExtent l="0" t="0" r="3810" b="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412F" w14:textId="663C0D0F" w:rsidR="000401F7" w:rsidRDefault="000401F7" w:rsidP="000401F7">
      <w:pPr>
        <w:pStyle w:val="Paragrafoelenco"/>
        <w:ind w:left="2400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------------ solo per Admin ---------------------</w:t>
      </w:r>
    </w:p>
    <w:p w14:paraId="622F5E05" w14:textId="00C3D4BE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Cancellare tutte le informazioni (di tabella users)</w:t>
      </w:r>
    </w:p>
    <w:p w14:paraId="73C53AFC" w14:textId="7342B0B8" w:rsidR="002D7729" w:rsidRPr="002D7729" w:rsidRDefault="002D7729" w:rsidP="002D7729">
      <w:pPr>
        <w:ind w:left="2640"/>
        <w:jc w:val="right"/>
        <w:rPr>
          <w:rFonts w:ascii="Times" w:hAnsi="Times"/>
          <w:lang w:val="it-IT"/>
        </w:rPr>
      </w:pPr>
      <w:r>
        <w:drawing>
          <wp:inline distT="0" distB="0" distL="0" distR="0" wp14:anchorId="60827A77" wp14:editId="08A113F5">
            <wp:extent cx="2827265" cy="510584"/>
            <wp:effectExtent l="0" t="0" r="0" b="381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DEE4" w14:textId="4D366592" w:rsidR="000401F7" w:rsidRDefault="000401F7" w:rsidP="005F6E7D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Cancellare le spese e i conti (di tabella “expense” + “balance”)</w:t>
      </w:r>
    </w:p>
    <w:p w14:paraId="3AE37851" w14:textId="668D775E" w:rsidR="002D7729" w:rsidRPr="000401F7" w:rsidRDefault="002D7729" w:rsidP="002D7729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C293075" wp14:editId="3334EB25">
            <wp:extent cx="2301439" cy="502964"/>
            <wp:effectExtent l="0" t="0" r="381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F4FB" w14:textId="35826E62" w:rsidR="000401F7" w:rsidRPr="000401F7" w:rsidRDefault="00256123" w:rsidP="000401F7">
      <w:pPr>
        <w:ind w:left="1920"/>
        <w:rPr>
          <w:rFonts w:ascii="Times" w:hAnsi="Times"/>
          <w:lang w:val="it-IT"/>
        </w:rPr>
      </w:pPr>
      <w:r>
        <w:drawing>
          <wp:inline distT="0" distB="0" distL="0" distR="0" wp14:anchorId="67D16D9B" wp14:editId="32B1D4EF">
            <wp:extent cx="3570278" cy="2484120"/>
            <wp:effectExtent l="0" t="0" r="0" b="0"/>
            <wp:docPr id="4" name="Immagine 4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, natur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597" cy="24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3666" w14:textId="07E7C63B" w:rsidR="00AB74FD" w:rsidRPr="00AB74FD" w:rsidRDefault="00256123" w:rsidP="00AB74FD">
      <w:pPr>
        <w:pStyle w:val="Paragrafoelenco"/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ab/>
      </w:r>
      <w:r>
        <w:rPr>
          <w:rFonts w:ascii="Times" w:hAnsi="Times"/>
          <w:lang w:val="it-IT"/>
        </w:rPr>
        <w:tab/>
      </w:r>
      <w:r>
        <w:rPr>
          <w:rFonts w:ascii="Times" w:hAnsi="Times"/>
          <w:lang w:val="it-IT"/>
        </w:rPr>
        <w:tab/>
        <w:t>--- L’immagine illustrato è un esempio dell’interfaccia di Admin</w:t>
      </w:r>
    </w:p>
    <w:p w14:paraId="557CCD27" w14:textId="77777777" w:rsidR="00AB74FD" w:rsidRPr="00AB74FD" w:rsidRDefault="00AB74FD" w:rsidP="00AB74FD">
      <w:pPr>
        <w:pStyle w:val="Paragrafoelenco"/>
        <w:ind w:left="1200"/>
        <w:rPr>
          <w:rFonts w:ascii="Times" w:hAnsi="Times"/>
          <w:lang w:val="it-IT"/>
        </w:rPr>
      </w:pPr>
    </w:p>
    <w:p w14:paraId="16271BA8" w14:textId="22E9DCDA" w:rsidR="00AB74FD" w:rsidRPr="00EB5424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Interfaccia per Admin e User diversa:</w:t>
      </w:r>
      <w:r w:rsidRPr="00AB74FD">
        <w:rPr>
          <w:rFonts w:ascii="Times" w:hAnsi="Times"/>
          <w:lang w:val="it-IT"/>
        </w:rPr>
        <w:t xml:space="preserve"> l'interfaccia dell'applicazione cambia a seconda del tipo di utente che ha effettuato il login. </w:t>
      </w:r>
      <w:r w:rsidRPr="00AB74FD">
        <w:rPr>
          <w:rFonts w:ascii="Times" w:hAnsi="Times"/>
          <w:u w:val="single"/>
          <w:lang w:val="it-IT"/>
        </w:rPr>
        <w:t>Gli utenti Admin hanno accesso a funzionalità aggiuntive rispetto agli User.</w:t>
      </w:r>
    </w:p>
    <w:p w14:paraId="795B6FC6" w14:textId="77777777" w:rsidR="00EB5424" w:rsidRPr="00EB5424" w:rsidRDefault="00EB5424" w:rsidP="00EB5424">
      <w:pPr>
        <w:rPr>
          <w:rFonts w:ascii="Times" w:hAnsi="Times"/>
          <w:lang w:val="it-IT"/>
        </w:rPr>
      </w:pPr>
    </w:p>
    <w:p w14:paraId="69219687" w14:textId="77777777" w:rsidR="002D7729" w:rsidRPr="002D7729" w:rsidRDefault="002D7729" w:rsidP="002D7729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User:</w:t>
      </w:r>
    </w:p>
    <w:p w14:paraId="2C55693C" w14:textId="363FD8DE" w:rsidR="002D7729" w:rsidRPr="002D7729" w:rsidRDefault="002D7729" w:rsidP="002D7729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4A6F87CD" wp14:editId="466082E3">
            <wp:extent cx="3366969" cy="2228850"/>
            <wp:effectExtent l="0" t="0" r="5080" b="0"/>
            <wp:docPr id="7" name="Immagine 7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natur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4518" cy="22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A4D8" w14:textId="63B2DFDD" w:rsidR="002D7729" w:rsidRPr="002D7729" w:rsidRDefault="002D7729" w:rsidP="002D7729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lastRenderedPageBreak/>
        <w:t>Admin:</w:t>
      </w:r>
    </w:p>
    <w:p w14:paraId="6042FC8C" w14:textId="7912C1B4" w:rsidR="002D7729" w:rsidRPr="00AB74FD" w:rsidRDefault="002D7729" w:rsidP="002D7729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drawing>
          <wp:inline distT="0" distB="0" distL="0" distR="0" wp14:anchorId="5F9E2055" wp14:editId="7455DEE2">
            <wp:extent cx="3275427" cy="2168252"/>
            <wp:effectExtent l="0" t="0" r="1270" b="3810"/>
            <wp:docPr id="5" name="Immagine 5" descr="Immagine che contiene testo, natu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natur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5075" cy="21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D22D" w14:textId="4C6D23EA" w:rsidR="00AB74FD" w:rsidRDefault="00AB74FD" w:rsidP="002D7729">
      <w:pPr>
        <w:ind w:left="1440"/>
        <w:rPr>
          <w:rFonts w:ascii="Times" w:hAnsi="Times"/>
          <w:lang w:val="it-IT"/>
        </w:rPr>
      </w:pPr>
    </w:p>
    <w:p w14:paraId="1207B80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386F3981" w14:textId="414F05BF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Inserimento di una spesa:</w:t>
      </w:r>
      <w:r w:rsidRPr="00AB74FD">
        <w:rPr>
          <w:rFonts w:ascii="Times" w:hAnsi="Times"/>
          <w:lang w:val="it-IT"/>
        </w:rPr>
        <w:t xml:space="preserve"> l'utente può inserire una nuova spesa specificando </w:t>
      </w:r>
      <w:r w:rsidRPr="00AB74FD">
        <w:rPr>
          <w:rFonts w:ascii="Times" w:hAnsi="Times"/>
          <w:u w:val="single"/>
          <w:lang w:val="it-IT"/>
        </w:rPr>
        <w:t>l'importo, la data e una descrizione</w:t>
      </w:r>
      <w:r w:rsidRPr="00AB74FD">
        <w:rPr>
          <w:rFonts w:ascii="Times" w:hAnsi="Times"/>
          <w:lang w:val="it-IT"/>
        </w:rPr>
        <w:t>.</w:t>
      </w:r>
    </w:p>
    <w:p w14:paraId="0F9C3DB7" w14:textId="4D5CB7CE" w:rsidR="00EB5424" w:rsidRPr="00EB5424" w:rsidRDefault="00EB5424" w:rsidP="00EB5424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6D6D0685" w14:textId="73DCBC23" w:rsidR="00EB5424" w:rsidRPr="00EB5424" w:rsidRDefault="00EB5424" w:rsidP="00EB5424">
      <w:pPr>
        <w:ind w:left="2334"/>
        <w:rPr>
          <w:rFonts w:ascii="Times" w:hAnsi="Times"/>
          <w:lang w:val="it-IT"/>
        </w:rPr>
      </w:pPr>
      <w:r>
        <w:drawing>
          <wp:inline distT="0" distB="0" distL="0" distR="0" wp14:anchorId="42A63749" wp14:editId="23B0B6AC">
            <wp:extent cx="1950720" cy="149538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5021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CF7" w14:textId="77777777" w:rsidR="00EB5424" w:rsidRPr="00EB5424" w:rsidRDefault="00EB5424" w:rsidP="00EB542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 w:rsidRPr="00EB5424">
        <w:rPr>
          <w:rFonts w:ascii="Times" w:hAnsi="Times"/>
          <w:lang w:val="it-IT"/>
        </w:rPr>
        <w:t>Importo: importo della spesa con 2 cifre dopo virgola sentite</w:t>
      </w:r>
    </w:p>
    <w:p w14:paraId="762A8093" w14:textId="003A0A24" w:rsidR="00EB5424" w:rsidRDefault="00EB5424" w:rsidP="00EB542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Dat: possibilità di scegliere una data dal calendario con il mouse senza input sulla tastiera</w:t>
      </w:r>
    </w:p>
    <w:p w14:paraId="4DA3C0FF" w14:textId="51D63CDD" w:rsidR="00EB5424" w:rsidRDefault="00EB5424" w:rsidP="00EB5424">
      <w:pPr>
        <w:pStyle w:val="Paragrafoelenco"/>
        <w:numPr>
          <w:ilvl w:val="3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Descrizione: dettaglio della spesa</w:t>
      </w:r>
    </w:p>
    <w:p w14:paraId="36B283BA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0BFB4F97" w14:textId="06D3DD19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Visualizzazione di tutti i coinquilini:</w:t>
      </w:r>
      <w:r w:rsidRPr="00AB74FD">
        <w:rPr>
          <w:rFonts w:ascii="Times" w:hAnsi="Times"/>
          <w:lang w:val="it-IT"/>
        </w:rPr>
        <w:t xml:space="preserve"> l'utente può visualizzare una tabella contenente </w:t>
      </w:r>
      <w:r w:rsidRPr="00AB74FD">
        <w:rPr>
          <w:rFonts w:ascii="Times" w:hAnsi="Times"/>
          <w:u w:val="single"/>
          <w:lang w:val="it-IT"/>
        </w:rPr>
        <w:t>i nomi di tutti gli utenti registrati</w:t>
      </w:r>
      <w:r w:rsidRPr="00AB74FD">
        <w:rPr>
          <w:rFonts w:ascii="Times" w:hAnsi="Times"/>
          <w:lang w:val="it-IT"/>
        </w:rPr>
        <w:t xml:space="preserve"> nell'applicazione.</w:t>
      </w:r>
    </w:p>
    <w:p w14:paraId="628F42AA" w14:textId="77777777" w:rsidR="00655E01" w:rsidRPr="00655E01" w:rsidRDefault="00EB5424" w:rsidP="00DF2CFE">
      <w:pPr>
        <w:pStyle w:val="Paragrafoelenco"/>
        <w:numPr>
          <w:ilvl w:val="1"/>
          <w:numId w:val="41"/>
        </w:numPr>
        <w:ind w:left="2334"/>
        <w:rPr>
          <w:rFonts w:ascii="Times" w:hAnsi="Times"/>
          <w:lang w:val="it-IT"/>
        </w:rPr>
      </w:pPr>
      <w:r w:rsidRPr="00655E01">
        <w:rPr>
          <w:rFonts w:ascii="Times" w:hAnsi="Times"/>
          <w:b/>
          <w:bCs/>
          <w:lang w:val="it-IT"/>
        </w:rPr>
        <w:t>Interfaccia:</w:t>
      </w:r>
    </w:p>
    <w:p w14:paraId="19867D26" w14:textId="3726B234" w:rsidR="00EB5424" w:rsidRPr="00655E01" w:rsidRDefault="00EB5424" w:rsidP="00DF2CFE">
      <w:pPr>
        <w:pStyle w:val="Paragrafoelenco"/>
        <w:numPr>
          <w:ilvl w:val="1"/>
          <w:numId w:val="41"/>
        </w:numPr>
        <w:ind w:left="2334"/>
        <w:rPr>
          <w:rFonts w:ascii="Times" w:hAnsi="Times"/>
          <w:lang w:val="it-IT"/>
        </w:rPr>
      </w:pPr>
      <w:r>
        <w:drawing>
          <wp:inline distT="0" distB="0" distL="0" distR="0" wp14:anchorId="2D38B9EF" wp14:editId="54F8D1CF">
            <wp:extent cx="1454247" cy="2499360"/>
            <wp:effectExtent l="0" t="0" r="0" b="0"/>
            <wp:docPr id="23" name="Immagine 2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avol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4247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C12F" w14:textId="3E983B1C" w:rsidR="00FD7C5F" w:rsidRDefault="00FD7C5F" w:rsidP="00EB5424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lastRenderedPageBreak/>
        <w:t>Id = codice identificativo dell’utente</w:t>
      </w:r>
    </w:p>
    <w:p w14:paraId="712083B3" w14:textId="2A724519" w:rsidR="00FD7C5F" w:rsidRDefault="00FD7C5F" w:rsidP="00EB5424">
      <w:pPr>
        <w:pStyle w:val="Paragrafoelenco"/>
        <w:numPr>
          <w:ilvl w:val="2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Username = informazione per individuare il nome proprio</w:t>
      </w:r>
    </w:p>
    <w:p w14:paraId="099559ED" w14:textId="4D2BAD39" w:rsidR="00AB74FD" w:rsidRDefault="00AB74FD" w:rsidP="00AB74FD">
      <w:pPr>
        <w:rPr>
          <w:rFonts w:ascii="Times" w:hAnsi="Times"/>
          <w:lang w:val="it-IT"/>
        </w:rPr>
      </w:pPr>
    </w:p>
    <w:p w14:paraId="1FA144E4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12B31802" w14:textId="7CD18E58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Pagamento di una spesa:</w:t>
      </w:r>
      <w:r w:rsidRPr="00AB74FD">
        <w:rPr>
          <w:rFonts w:ascii="Times" w:hAnsi="Times"/>
          <w:lang w:val="it-IT"/>
        </w:rPr>
        <w:t xml:space="preserve"> l'utente può pagare una spesa inserendo il </w:t>
      </w:r>
      <w:r w:rsidRPr="00AB74FD">
        <w:rPr>
          <w:rFonts w:ascii="Times" w:hAnsi="Times"/>
          <w:u w:val="single"/>
          <w:lang w:val="it-IT"/>
        </w:rPr>
        <w:t>codice della spesa</w:t>
      </w:r>
      <w:r w:rsidRPr="00AB74FD">
        <w:rPr>
          <w:rFonts w:ascii="Times" w:hAnsi="Times"/>
          <w:lang w:val="it-IT"/>
        </w:rPr>
        <w:t>.</w:t>
      </w:r>
    </w:p>
    <w:p w14:paraId="0E4EC400" w14:textId="3C1ECCAB" w:rsidR="007A28BF" w:rsidRDefault="007A28BF" w:rsidP="007A28BF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6690E156" w14:textId="0D89B57A" w:rsidR="007A28BF" w:rsidRDefault="007A28BF" w:rsidP="007A28BF">
      <w:pPr>
        <w:pStyle w:val="Paragrafoelenco"/>
        <w:ind w:left="1920"/>
        <w:rPr>
          <w:rFonts w:ascii="Times" w:hAnsi="Times"/>
          <w:lang w:val="it-IT"/>
        </w:rPr>
      </w:pPr>
      <w:r>
        <w:drawing>
          <wp:inline distT="0" distB="0" distL="0" distR="0" wp14:anchorId="34885754" wp14:editId="586481F8">
            <wp:extent cx="1866900" cy="885386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C9B" w14:textId="3577BB62" w:rsidR="007A28BF" w:rsidRPr="007A28BF" w:rsidRDefault="007A28BF" w:rsidP="007A28BF">
      <w:pPr>
        <w:pStyle w:val="Paragrafoelenco"/>
        <w:numPr>
          <w:ilvl w:val="0"/>
          <w:numId w:val="45"/>
        </w:numPr>
        <w:rPr>
          <w:rFonts w:ascii="Times" w:hAnsi="Times"/>
          <w:lang w:val="it-IT"/>
        </w:rPr>
      </w:pPr>
      <w:r>
        <w:rPr>
          <w:rFonts w:ascii="Times" w:hAnsi="Times"/>
          <w:lang w:val="it-IT"/>
        </w:rPr>
        <w:t>Codice = codice univoco di una spesa, l’utente può consultare le tabelle di spese per ottenerlo</w:t>
      </w:r>
    </w:p>
    <w:p w14:paraId="1C76B929" w14:textId="77777777" w:rsidR="00AB74FD" w:rsidRPr="00AB74FD" w:rsidRDefault="00AB74FD" w:rsidP="00AB74FD">
      <w:pPr>
        <w:pStyle w:val="Paragrafoelenco"/>
        <w:rPr>
          <w:rFonts w:ascii="Times" w:hAnsi="Times"/>
          <w:lang w:val="it-IT"/>
        </w:rPr>
      </w:pPr>
    </w:p>
    <w:p w14:paraId="287B479A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4C6F0AF1" w14:textId="4D5C63FC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lista delle spese da pagare:</w:t>
      </w:r>
      <w:r w:rsidRPr="00AB74FD">
        <w:rPr>
          <w:rFonts w:ascii="Times" w:hAnsi="Times"/>
          <w:lang w:val="it-IT"/>
        </w:rPr>
        <w:t xml:space="preserve"> l'utente può consultare la lista delle spese che devono </w:t>
      </w:r>
      <w:r w:rsidRPr="00AB74FD">
        <w:rPr>
          <w:rFonts w:ascii="Times" w:hAnsi="Times"/>
          <w:u w:val="single"/>
          <w:lang w:val="it-IT"/>
        </w:rPr>
        <w:t>ancora essere pagate</w:t>
      </w:r>
      <w:r w:rsidRPr="00AB74FD">
        <w:rPr>
          <w:rFonts w:ascii="Times" w:hAnsi="Times"/>
          <w:lang w:val="it-IT"/>
        </w:rPr>
        <w:t>.</w:t>
      </w:r>
    </w:p>
    <w:p w14:paraId="6C749C07" w14:textId="3A2ACF41" w:rsidR="007A28BF" w:rsidRPr="007A28BF" w:rsidRDefault="007A28BF" w:rsidP="007A28BF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175DCE47" w14:textId="6967EB78" w:rsidR="007A28BF" w:rsidRPr="007A28BF" w:rsidRDefault="007A28BF" w:rsidP="007A28BF">
      <w:pPr>
        <w:ind w:left="1560"/>
        <w:jc w:val="right"/>
        <w:rPr>
          <w:rFonts w:ascii="Times" w:hAnsi="Times"/>
          <w:lang w:val="it-IT"/>
        </w:rPr>
      </w:pPr>
      <w:r>
        <w:drawing>
          <wp:inline distT="0" distB="0" distL="0" distR="0" wp14:anchorId="52C13914" wp14:editId="2AB72C2E">
            <wp:extent cx="4004011" cy="1866900"/>
            <wp:effectExtent l="0" t="0" r="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95" cy="187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15" w14:textId="5026B0E2" w:rsidR="00AB74FD" w:rsidRDefault="00AB74FD" w:rsidP="00AB74FD">
      <w:pPr>
        <w:rPr>
          <w:rFonts w:ascii="Times" w:hAnsi="Times"/>
          <w:lang w:val="it-IT"/>
        </w:rPr>
      </w:pPr>
    </w:p>
    <w:p w14:paraId="775CB593" w14:textId="77777777" w:rsidR="007A28BF" w:rsidRPr="00AB74FD" w:rsidRDefault="007A28BF" w:rsidP="00AB74FD">
      <w:pPr>
        <w:rPr>
          <w:rFonts w:ascii="Times" w:hAnsi="Times"/>
          <w:lang w:val="it-IT"/>
        </w:rPr>
      </w:pPr>
    </w:p>
    <w:p w14:paraId="2D51DDE0" w14:textId="183A86ED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lista delle spese pagate:</w:t>
      </w:r>
      <w:r w:rsidRPr="00AB74FD">
        <w:rPr>
          <w:rFonts w:ascii="Times" w:hAnsi="Times"/>
          <w:lang w:val="it-IT"/>
        </w:rPr>
        <w:t xml:space="preserve"> l'utente può consultare la lista delle spese che sono </w:t>
      </w:r>
      <w:r w:rsidRPr="00AB74FD">
        <w:rPr>
          <w:rFonts w:ascii="Times" w:hAnsi="Times"/>
          <w:u w:val="single"/>
          <w:lang w:val="it-IT"/>
        </w:rPr>
        <w:t>già state pagate</w:t>
      </w:r>
      <w:r w:rsidRPr="00AB74FD">
        <w:rPr>
          <w:rFonts w:ascii="Times" w:hAnsi="Times"/>
          <w:lang w:val="it-IT"/>
        </w:rPr>
        <w:t>.</w:t>
      </w:r>
    </w:p>
    <w:p w14:paraId="1856E427" w14:textId="64F47C7A" w:rsidR="007A28BF" w:rsidRDefault="007A28BF" w:rsidP="007A28BF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Interfaccia:</w:t>
      </w:r>
    </w:p>
    <w:p w14:paraId="125836C7" w14:textId="536E9EF5" w:rsidR="007A28BF" w:rsidRDefault="007A28BF" w:rsidP="007A28BF">
      <w:pPr>
        <w:pStyle w:val="Paragrafoelenco"/>
        <w:ind w:left="1920"/>
        <w:rPr>
          <w:rFonts w:ascii="Times" w:hAnsi="Times"/>
          <w:lang w:val="it-IT"/>
        </w:rPr>
      </w:pPr>
      <w:r>
        <w:drawing>
          <wp:inline distT="0" distB="0" distL="0" distR="0" wp14:anchorId="55D51184" wp14:editId="6CD317FE">
            <wp:extent cx="4000500" cy="2385478"/>
            <wp:effectExtent l="0" t="0" r="0" b="0"/>
            <wp:docPr id="25" name="Immagine 2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avol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205" cy="23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D6F" w14:textId="77777777" w:rsidR="00AB74FD" w:rsidRPr="00AB74FD" w:rsidRDefault="00AB74FD" w:rsidP="00AB74FD">
      <w:pPr>
        <w:pStyle w:val="Paragrafoelenco"/>
        <w:rPr>
          <w:rFonts w:ascii="Times" w:hAnsi="Times"/>
          <w:lang w:val="it-IT"/>
        </w:rPr>
      </w:pPr>
    </w:p>
    <w:p w14:paraId="5EF206C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1C937C62" w14:textId="50A648FF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cronologia delle spese:</w:t>
      </w:r>
      <w:r w:rsidRPr="00AB74FD">
        <w:rPr>
          <w:rFonts w:ascii="Times" w:hAnsi="Times"/>
          <w:lang w:val="it-IT"/>
        </w:rPr>
        <w:t xml:space="preserve"> l'utente può consultare la cronologia delle </w:t>
      </w:r>
      <w:r w:rsidRPr="00AB74FD">
        <w:rPr>
          <w:rFonts w:ascii="Times" w:hAnsi="Times"/>
          <w:u w:val="single"/>
          <w:lang w:val="it-IT"/>
        </w:rPr>
        <w:t>spese inserite nell'applicazione</w:t>
      </w:r>
      <w:r w:rsidRPr="00AB74FD">
        <w:rPr>
          <w:rFonts w:ascii="Times" w:hAnsi="Times"/>
          <w:lang w:val="it-IT"/>
        </w:rPr>
        <w:t>.</w:t>
      </w:r>
    </w:p>
    <w:p w14:paraId="164B2DB0" w14:textId="73E37BE9" w:rsidR="007A28BF" w:rsidRPr="007A28BF" w:rsidRDefault="007A28BF" w:rsidP="007A28BF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</w:t>
      </w:r>
    </w:p>
    <w:p w14:paraId="302971C4" w14:textId="7BAA1B39" w:rsidR="007A28BF" w:rsidRDefault="007A28BF" w:rsidP="007A28BF">
      <w:pPr>
        <w:pStyle w:val="Paragrafoelenco"/>
        <w:ind w:left="1920"/>
        <w:rPr>
          <w:rFonts w:ascii="Times" w:hAnsi="Times"/>
          <w:lang w:val="it-IT"/>
        </w:rPr>
      </w:pPr>
      <w:r>
        <w:drawing>
          <wp:inline distT="0" distB="0" distL="0" distR="0" wp14:anchorId="47E366A6" wp14:editId="4E031565">
            <wp:extent cx="4043460" cy="2411095"/>
            <wp:effectExtent l="0" t="0" r="0" b="825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6001" cy="24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6E44" w14:textId="1DA71A4E" w:rsidR="00AB74FD" w:rsidRDefault="00AB74FD" w:rsidP="007A28BF">
      <w:pPr>
        <w:ind w:left="1200"/>
        <w:rPr>
          <w:rFonts w:ascii="Times" w:hAnsi="Times"/>
          <w:lang w:val="it-IT"/>
        </w:rPr>
      </w:pPr>
    </w:p>
    <w:p w14:paraId="2EA8D2E4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2671E3C4" w14:textId="24F7E3CA" w:rsidR="00AB74FD" w:rsidRPr="00D9195B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u w:val="single"/>
          <w:lang w:val="it-IT"/>
        </w:rPr>
      </w:pPr>
      <w:r w:rsidRPr="00AB74FD">
        <w:rPr>
          <w:rFonts w:ascii="Times" w:hAnsi="Times"/>
          <w:b/>
          <w:bCs/>
          <w:lang w:val="it-IT"/>
        </w:rPr>
        <w:t>Consultazione della tabella del bilancio:</w:t>
      </w:r>
      <w:r w:rsidRPr="00AB74FD">
        <w:rPr>
          <w:rFonts w:ascii="Times" w:hAnsi="Times"/>
          <w:lang w:val="it-IT"/>
        </w:rPr>
        <w:t xml:space="preserve"> l'utente può consultare la tabella del bilancio, che mostra </w:t>
      </w:r>
      <w:r w:rsidRPr="00D9195B">
        <w:rPr>
          <w:rFonts w:ascii="Times" w:hAnsi="Times"/>
          <w:u w:val="single"/>
          <w:lang w:val="it-IT"/>
        </w:rPr>
        <w:t>l'importo da pagare, l'importo pagato e il saldo corrente.</w:t>
      </w:r>
    </w:p>
    <w:p w14:paraId="54EA8C08" w14:textId="303CCDC9" w:rsidR="007A28BF" w:rsidRPr="007A28BF" w:rsidRDefault="007A28BF" w:rsidP="007A28BF">
      <w:pPr>
        <w:pStyle w:val="Paragrafoelenco"/>
        <w:numPr>
          <w:ilvl w:val="1"/>
          <w:numId w:val="41"/>
        </w:numPr>
        <w:rPr>
          <w:rFonts w:ascii="Times" w:hAnsi="Times"/>
          <w:lang w:val="it-IT"/>
        </w:rPr>
      </w:pPr>
      <w:r>
        <w:rPr>
          <w:rFonts w:ascii="Times" w:hAnsi="Times"/>
          <w:b/>
          <w:bCs/>
          <w:lang w:val="it-IT"/>
        </w:rPr>
        <w:t>Interfaccia</w:t>
      </w:r>
    </w:p>
    <w:p w14:paraId="579C8D4F" w14:textId="6793E3B8" w:rsidR="007A28BF" w:rsidRDefault="007A28BF" w:rsidP="007A28BF">
      <w:pPr>
        <w:pStyle w:val="Paragrafoelenco"/>
        <w:ind w:left="1920"/>
        <w:rPr>
          <w:rFonts w:ascii="Times" w:hAnsi="Times"/>
          <w:lang w:val="it-IT"/>
        </w:rPr>
      </w:pPr>
      <w:r>
        <w:drawing>
          <wp:inline distT="0" distB="0" distL="0" distR="0" wp14:anchorId="2F94057A" wp14:editId="7772984B">
            <wp:extent cx="2298700" cy="3064933"/>
            <wp:effectExtent l="0" t="0" r="6350" b="2540"/>
            <wp:docPr id="27" name="Immagine 2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avol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9532" cy="30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5D83" w14:textId="77777777" w:rsidR="00AB74FD" w:rsidRPr="00AB74FD" w:rsidRDefault="00AB74FD" w:rsidP="00AB74FD">
      <w:pPr>
        <w:pStyle w:val="Paragrafoelenco"/>
        <w:rPr>
          <w:rFonts w:ascii="Times" w:hAnsi="Times"/>
          <w:lang w:val="it-IT"/>
        </w:rPr>
      </w:pPr>
    </w:p>
    <w:p w14:paraId="35BAD893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64858D4D" w14:textId="578C67F1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lang w:val="it-IT"/>
        </w:rPr>
      </w:pPr>
      <w:r w:rsidRPr="00AB74FD">
        <w:rPr>
          <w:rFonts w:ascii="Times" w:hAnsi="Times"/>
          <w:b/>
          <w:bCs/>
          <w:lang w:val="it-IT"/>
        </w:rPr>
        <w:t>Cancellazione delle informazioni degli utenti:</w:t>
      </w:r>
      <w:r w:rsidRPr="00AB74FD">
        <w:rPr>
          <w:rFonts w:ascii="Times" w:hAnsi="Times"/>
          <w:lang w:val="it-IT"/>
        </w:rPr>
        <w:t xml:space="preserve"> gli utenti Admin hanno la possibilità di cancellare </w:t>
      </w:r>
      <w:r w:rsidRPr="00AB74FD">
        <w:rPr>
          <w:rFonts w:ascii="Times" w:hAnsi="Times"/>
          <w:u w:val="single"/>
          <w:lang w:val="it-IT"/>
        </w:rPr>
        <w:t>tutte le informazioni degli utenti registrati</w:t>
      </w:r>
      <w:r w:rsidRPr="00AB74FD">
        <w:rPr>
          <w:rFonts w:ascii="Times" w:hAnsi="Times"/>
          <w:lang w:val="it-IT"/>
        </w:rPr>
        <w:t xml:space="preserve"> nell'applicazione.</w:t>
      </w:r>
    </w:p>
    <w:p w14:paraId="407C5FD8" w14:textId="0807726B" w:rsidR="00AB74FD" w:rsidRDefault="00AB74FD" w:rsidP="00AB74FD">
      <w:pPr>
        <w:rPr>
          <w:rFonts w:ascii="Times" w:hAnsi="Times"/>
          <w:lang w:val="it-IT"/>
        </w:rPr>
      </w:pPr>
    </w:p>
    <w:p w14:paraId="20BD3B07" w14:textId="77777777" w:rsidR="00AB74FD" w:rsidRPr="00AB74FD" w:rsidRDefault="00AB74FD" w:rsidP="00AB74FD">
      <w:pPr>
        <w:rPr>
          <w:rFonts w:ascii="Times" w:hAnsi="Times"/>
          <w:lang w:val="it-IT"/>
        </w:rPr>
      </w:pPr>
    </w:p>
    <w:p w14:paraId="07046F7E" w14:textId="4757DCE4" w:rsidR="00AB74FD" w:rsidRDefault="00AB74FD" w:rsidP="00AB74FD">
      <w:pPr>
        <w:pStyle w:val="Paragrafoelenco"/>
        <w:numPr>
          <w:ilvl w:val="0"/>
          <w:numId w:val="41"/>
        </w:numPr>
        <w:rPr>
          <w:rFonts w:ascii="Times" w:hAnsi="Times"/>
          <w:u w:val="single"/>
          <w:lang w:val="it-IT"/>
        </w:rPr>
      </w:pPr>
      <w:r w:rsidRPr="00AB74FD">
        <w:rPr>
          <w:rFonts w:ascii="Times" w:hAnsi="Times"/>
          <w:b/>
          <w:bCs/>
          <w:lang w:val="it-IT"/>
        </w:rPr>
        <w:t>Cancellazione delle spese e della tabella del bilancio:</w:t>
      </w:r>
      <w:r w:rsidRPr="00AB74FD">
        <w:rPr>
          <w:rFonts w:ascii="Times" w:hAnsi="Times"/>
          <w:lang w:val="it-IT"/>
        </w:rPr>
        <w:t xml:space="preserve"> gli utenti Admin hanno la possibilità di cancellare </w:t>
      </w:r>
      <w:r w:rsidRPr="00AB74FD">
        <w:rPr>
          <w:rFonts w:ascii="Times" w:hAnsi="Times"/>
          <w:u w:val="single"/>
          <w:lang w:val="it-IT"/>
        </w:rPr>
        <w:t>tutte le spese e la tabella del bilancio.</w:t>
      </w:r>
    </w:p>
    <w:p w14:paraId="10C1E91A" w14:textId="304B70EA" w:rsidR="00AB74FD" w:rsidRDefault="00AB74FD" w:rsidP="00AB74FD">
      <w:pPr>
        <w:rPr>
          <w:rFonts w:ascii="Times" w:hAnsi="Times"/>
          <w:u w:val="single"/>
          <w:lang w:val="it-IT"/>
        </w:rPr>
      </w:pPr>
    </w:p>
    <w:p w14:paraId="593786EA" w14:textId="423FAAE8" w:rsidR="00AB74FD" w:rsidRDefault="00AB74FD" w:rsidP="00AB74FD">
      <w:pPr>
        <w:rPr>
          <w:rFonts w:ascii="Times" w:hAnsi="Times"/>
          <w:u w:val="single"/>
          <w:lang w:val="it-IT"/>
        </w:rPr>
      </w:pPr>
    </w:p>
    <w:p w14:paraId="1F8C4F57" w14:textId="77777777" w:rsidR="00AB74FD" w:rsidRPr="00AB74FD" w:rsidRDefault="00AB74FD" w:rsidP="00AB74FD">
      <w:pPr>
        <w:rPr>
          <w:rFonts w:ascii="Times" w:hAnsi="Times"/>
          <w:u w:val="single"/>
          <w:lang w:val="it-IT"/>
        </w:rPr>
      </w:pPr>
    </w:p>
    <w:p w14:paraId="28E1E20C" w14:textId="2428ABE9" w:rsidR="00AB74FD" w:rsidRPr="00AB74FD" w:rsidRDefault="00AB74FD" w:rsidP="00AB74FD">
      <w:pPr>
        <w:rPr>
          <w:rFonts w:ascii="Times" w:hAnsi="Times"/>
          <w:sz w:val="28"/>
          <w:szCs w:val="28"/>
          <w:lang w:val="it-IT"/>
        </w:rPr>
      </w:pPr>
      <w:r w:rsidRPr="00AB74FD">
        <w:rPr>
          <w:rFonts w:ascii="Times" w:hAnsi="Times"/>
          <w:sz w:val="28"/>
          <w:szCs w:val="28"/>
          <w:lang w:val="it-IT"/>
        </w:rPr>
        <w:t>Grazie alla combinazione di queste funzionalità, l'applicazione offre una piattaforma centralizzata per la gestione delle spese di un appartamento condiviso, semplificando la ripartizione delle spese e offrendo una visione chiara del bilancio.</w:t>
      </w:r>
    </w:p>
    <w:p w14:paraId="3A77A02A" w14:textId="77777777" w:rsidR="00222FE0" w:rsidRPr="00222FE0" w:rsidRDefault="00222FE0" w:rsidP="00655E01">
      <w:pPr>
        <w:pStyle w:val="Corpotesto"/>
      </w:pPr>
    </w:p>
    <w:p w14:paraId="2444F82A" w14:textId="6BAF81A5" w:rsidR="00861003" w:rsidRPr="009963AB" w:rsidRDefault="00B43A29">
      <w:pPr>
        <w:pStyle w:val="Titolo1"/>
        <w:spacing w:before="480" w:after="480"/>
        <w:ind w:left="800" w:hanging="800"/>
        <w:rPr>
          <w:lang w:val="it-IT"/>
        </w:rPr>
      </w:pPr>
      <w:bookmarkStart w:id="1" w:name="_Toc4214693"/>
      <w:r w:rsidRPr="00222FE0">
        <w:rPr>
          <w:lang w:val="it-IT"/>
        </w:rPr>
        <w:br w:type="page"/>
      </w:r>
      <w:bookmarkEnd w:id="1"/>
      <w:r w:rsidR="009963AB" w:rsidRPr="009963AB">
        <w:rPr>
          <w:lang w:val="it-IT"/>
        </w:rPr>
        <w:lastRenderedPageBreak/>
        <w:t xml:space="preserve">Descrizione </w:t>
      </w:r>
      <w:r w:rsidR="002C6400">
        <w:rPr>
          <w:lang w:val="it-IT"/>
        </w:rPr>
        <w:t>di database</w:t>
      </w:r>
    </w:p>
    <w:p w14:paraId="04F13156" w14:textId="59ED4398" w:rsidR="00861003" w:rsidRPr="002C6400" w:rsidRDefault="002C6400" w:rsidP="00655E01">
      <w:pPr>
        <w:pStyle w:val="Corpotesto"/>
      </w:pPr>
      <w:r w:rsidRPr="002C6400">
        <w:t>La gestione delle informazioni degli utenti e delle spese avviene tramite l'utilizzo del database MySQL, mentre MySQL Workbench8.0CE è il tool utilizzato per la modellazione del database e la sua gestione</w:t>
      </w:r>
      <w:r>
        <w:t>:</w:t>
      </w:r>
    </w:p>
    <w:p w14:paraId="0CFA429C" w14:textId="77777777" w:rsidR="002C6400" w:rsidRPr="002C6400" w:rsidRDefault="002C6400" w:rsidP="00655E01">
      <w:pPr>
        <w:pStyle w:val="Corpotesto"/>
        <w:rPr>
          <w:rFonts w:hint="eastAsia"/>
        </w:rPr>
      </w:pPr>
    </w:p>
    <w:p w14:paraId="33FE6E0F" w14:textId="3E7673A9" w:rsidR="00861003" w:rsidRDefault="002C6400" w:rsidP="00655E01">
      <w:pPr>
        <w:pStyle w:val="a0"/>
      </w:pPr>
      <w:r w:rsidRPr="002C6400">
        <w:t>Applicazione per database: MySQL,M</w:t>
      </w:r>
      <w:r>
        <w:t xml:space="preserve">ySQL Workbench 8.0 CE </w:t>
      </w:r>
    </w:p>
    <w:p w14:paraId="613FF522" w14:textId="42D881DE" w:rsidR="00FA4B25" w:rsidRDefault="00FA4B25" w:rsidP="00655E01">
      <w:pPr>
        <w:pStyle w:val="a0"/>
      </w:pPr>
      <w:r>
        <w:t>Database utilizzate:</w:t>
      </w:r>
    </w:p>
    <w:p w14:paraId="13BBEAC6" w14:textId="0E3BFE74" w:rsidR="00FA4B25" w:rsidRDefault="00FA4B25" w:rsidP="00655E01">
      <w:pPr>
        <w:pStyle w:val="a0"/>
      </w:pPr>
      <w:r>
        <w:t>Test: utilizzo principale dell’applicazione.</w:t>
      </w:r>
    </w:p>
    <w:p w14:paraId="06FAF379" w14:textId="0BEE093C" w:rsidR="00FA4B25" w:rsidRPr="00655E01" w:rsidRDefault="00FA4B25" w:rsidP="00655E01">
      <w:pPr>
        <w:pStyle w:val="a0"/>
      </w:pPr>
      <w:r w:rsidRPr="00655E01">
        <w:t>Database_for_test: per test Junit.</w:t>
      </w:r>
    </w:p>
    <w:p w14:paraId="556A7E20" w14:textId="621060C5" w:rsidR="00FA4B25" w:rsidRDefault="00FA4B25" w:rsidP="00655E01">
      <w:pPr>
        <w:pStyle w:val="a0"/>
      </w:pPr>
      <w:r>
        <w:t>Esempio di connessione:</w:t>
      </w:r>
    </w:p>
    <w:p w14:paraId="295D6180" w14:textId="44A19720" w:rsidR="00FA4B25" w:rsidRPr="00655E01" w:rsidRDefault="00FA4B25" w:rsidP="00655E01">
      <w:pPr>
        <w:pStyle w:val="a0"/>
        <w:rPr>
          <w:color w:val="A9B7C6"/>
          <w:lang w:val="en-US"/>
        </w:rPr>
      </w:pPr>
      <w:r w:rsidRPr="00655E01">
        <w:rPr>
          <w:lang w:val="en-US"/>
        </w:rPr>
        <w:t>/**</w:t>
      </w:r>
      <w:r w:rsidRPr="00655E01">
        <w:rPr>
          <w:lang w:val="en-US"/>
        </w:rPr>
        <w:br/>
        <w:t xml:space="preserve"> * Instantiates a new Expense controller.</w:t>
      </w:r>
      <w:r w:rsidRPr="00655E01">
        <w:rPr>
          <w:lang w:val="en-US"/>
        </w:rPr>
        <w:br/>
        <w:t xml:space="preserve"> *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url      </w:t>
      </w:r>
      <w:r w:rsidRPr="00655E01">
        <w:rPr>
          <w:lang w:val="en-US"/>
        </w:rPr>
        <w:t>"jdbc:mysql//localhost:3306/test" , url address for Database connection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username </w:t>
      </w:r>
      <w:r w:rsidRPr="00655E01">
        <w:rPr>
          <w:lang w:val="en-US"/>
        </w:rPr>
        <w:t>"root"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@param </w:t>
      </w:r>
      <w:r w:rsidRPr="00655E01">
        <w:rPr>
          <w:color w:val="8A653B"/>
          <w:lang w:val="en-US"/>
        </w:rPr>
        <w:t xml:space="preserve">password </w:t>
      </w:r>
      <w:r w:rsidRPr="00655E01">
        <w:rPr>
          <w:lang w:val="en-US"/>
        </w:rPr>
        <w:t>"825310894"</w:t>
      </w:r>
      <w:r w:rsidRPr="00655E01">
        <w:rPr>
          <w:lang w:val="en-US"/>
        </w:rPr>
        <w:br/>
        <w:t xml:space="preserve"> * </w:t>
      </w:r>
      <w:r w:rsidRPr="00655E01">
        <w:rPr>
          <w:b/>
          <w:bCs/>
          <w:lang w:val="en-US"/>
        </w:rPr>
        <w:t xml:space="preserve">@throws </w:t>
      </w:r>
      <w:r w:rsidRPr="00655E01">
        <w:rPr>
          <w:lang w:val="en-US"/>
        </w:rPr>
        <w:t>SQLException the sql exception</w:t>
      </w:r>
      <w:r w:rsidRPr="00655E01">
        <w:rPr>
          <w:lang w:val="en-US"/>
        </w:rPr>
        <w:br/>
        <w:t xml:space="preserve"> */</w:t>
      </w:r>
      <w:r w:rsidRPr="00655E01">
        <w:rPr>
          <w:lang w:val="en-US"/>
        </w:rPr>
        <w:br/>
      </w:r>
      <w:r w:rsidRPr="00655E01">
        <w:rPr>
          <w:color w:val="CC7832"/>
          <w:lang w:val="en-US"/>
        </w:rPr>
        <w:t xml:space="preserve">public </w:t>
      </w:r>
      <w:r w:rsidRPr="00655E01">
        <w:rPr>
          <w:color w:val="FFC66D"/>
          <w:lang w:val="en-US"/>
        </w:rPr>
        <w:t>ExpenseController</w:t>
      </w:r>
      <w:r w:rsidRPr="00655E01">
        <w:rPr>
          <w:color w:val="A9B7C6"/>
          <w:lang w:val="en-US"/>
        </w:rPr>
        <w:t>(String url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String username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 xml:space="preserve">String password) </w:t>
      </w:r>
      <w:r w:rsidRPr="00655E01">
        <w:rPr>
          <w:color w:val="CC7832"/>
          <w:lang w:val="en-US"/>
        </w:rPr>
        <w:t xml:space="preserve">throws </w:t>
      </w:r>
      <w:r w:rsidRPr="00655E01">
        <w:rPr>
          <w:color w:val="A9B7C6"/>
          <w:lang w:val="en-US"/>
        </w:rPr>
        <w:t>SQLException {</w:t>
      </w:r>
      <w:r w:rsidRPr="00655E01">
        <w:rPr>
          <w:color w:val="A9B7C6"/>
          <w:lang w:val="en-US"/>
        </w:rPr>
        <w:br/>
        <w:t xml:space="preserve">    </w:t>
      </w:r>
      <w:r w:rsidRPr="00655E01">
        <w:rPr>
          <w:color w:val="9876AA"/>
          <w:lang w:val="en-US"/>
        </w:rPr>
        <w:t xml:space="preserve">dbConnection </w:t>
      </w:r>
      <w:r w:rsidRPr="00655E01">
        <w:rPr>
          <w:color w:val="A9B7C6"/>
          <w:lang w:val="en-US"/>
        </w:rPr>
        <w:t>= DriverManager.getConnection(url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username</w:t>
      </w:r>
      <w:r w:rsidRPr="00655E01">
        <w:rPr>
          <w:color w:val="CC7832"/>
          <w:lang w:val="en-US"/>
        </w:rPr>
        <w:t xml:space="preserve">, </w:t>
      </w:r>
      <w:r w:rsidRPr="00655E01">
        <w:rPr>
          <w:color w:val="A9B7C6"/>
          <w:lang w:val="en-US"/>
        </w:rPr>
        <w:t>password)</w:t>
      </w:r>
      <w:r w:rsidRPr="00655E01">
        <w:rPr>
          <w:color w:val="CC7832"/>
          <w:lang w:val="en-US"/>
        </w:rPr>
        <w:t>;</w:t>
      </w:r>
      <w:r w:rsidRPr="00655E01">
        <w:rPr>
          <w:color w:val="CC7832"/>
          <w:lang w:val="en-US"/>
        </w:rPr>
        <w:br/>
      </w:r>
      <w:r w:rsidRPr="00655E01">
        <w:rPr>
          <w:color w:val="CC7832"/>
          <w:lang w:val="en-US"/>
        </w:rPr>
        <w:br/>
      </w:r>
      <w:r w:rsidRPr="00655E01">
        <w:rPr>
          <w:color w:val="A9B7C6"/>
          <w:lang w:val="en-US"/>
        </w:rPr>
        <w:t>}</w:t>
      </w:r>
    </w:p>
    <w:p w14:paraId="062F8A95" w14:textId="685BBF90" w:rsidR="00655E01" w:rsidRPr="00655E01" w:rsidRDefault="00655E01" w:rsidP="00655E01">
      <w:pPr>
        <w:pStyle w:val="a0"/>
        <w:rPr>
          <w:lang w:val="en-US"/>
        </w:rPr>
      </w:pPr>
    </w:p>
    <w:p w14:paraId="22D0F38C" w14:textId="451C06F1" w:rsidR="00655E01" w:rsidRPr="00655E01" w:rsidRDefault="00655E01" w:rsidP="00655E01">
      <w:pPr>
        <w:pStyle w:val="a0"/>
        <w:rPr>
          <w:lang w:val="en-US"/>
        </w:rPr>
      </w:pPr>
    </w:p>
    <w:p w14:paraId="5F433785" w14:textId="30B5DFB4" w:rsidR="00655E01" w:rsidRPr="00655E01" w:rsidRDefault="00655E01" w:rsidP="00655E01">
      <w:pPr>
        <w:pStyle w:val="a0"/>
        <w:rPr>
          <w:lang w:val="en-US"/>
        </w:rPr>
      </w:pPr>
    </w:p>
    <w:p w14:paraId="4C53D5EE" w14:textId="4742E79F" w:rsidR="00655E01" w:rsidRPr="00655E01" w:rsidRDefault="00655E01" w:rsidP="00655E01">
      <w:pPr>
        <w:pStyle w:val="a0"/>
        <w:rPr>
          <w:lang w:val="en-US"/>
        </w:rPr>
      </w:pPr>
    </w:p>
    <w:p w14:paraId="6CBCA8A2" w14:textId="1C9E41F2" w:rsidR="00655E01" w:rsidRPr="00655E01" w:rsidRDefault="00655E01" w:rsidP="00655E01">
      <w:pPr>
        <w:pStyle w:val="a0"/>
        <w:rPr>
          <w:lang w:val="en-US"/>
        </w:rPr>
      </w:pPr>
    </w:p>
    <w:p w14:paraId="7E549463" w14:textId="0DCD9201" w:rsidR="00655E01" w:rsidRPr="00655E01" w:rsidRDefault="00655E01" w:rsidP="00655E01">
      <w:pPr>
        <w:pStyle w:val="a0"/>
        <w:rPr>
          <w:lang w:val="en-US"/>
        </w:rPr>
      </w:pPr>
    </w:p>
    <w:p w14:paraId="2266E38B" w14:textId="6034014B" w:rsidR="00655E01" w:rsidRPr="00655E01" w:rsidRDefault="00655E01" w:rsidP="00655E01">
      <w:pPr>
        <w:pStyle w:val="a0"/>
        <w:rPr>
          <w:lang w:val="en-US"/>
        </w:rPr>
      </w:pPr>
    </w:p>
    <w:p w14:paraId="4622841F" w14:textId="77777777" w:rsidR="00655E01" w:rsidRPr="00655E01" w:rsidRDefault="00655E01" w:rsidP="00655E01">
      <w:pPr>
        <w:pStyle w:val="a0"/>
        <w:rPr>
          <w:lang w:val="en-US"/>
        </w:rPr>
      </w:pPr>
    </w:p>
    <w:p w14:paraId="12D6D8D7" w14:textId="3EB288B6" w:rsidR="00861003" w:rsidRDefault="00655E01">
      <w:pPr>
        <w:pStyle w:val="Titolo1"/>
        <w:spacing w:before="480" w:after="480"/>
        <w:ind w:left="800" w:hanging="800"/>
      </w:pPr>
      <w:r>
        <w:lastRenderedPageBreak/>
        <w:t xml:space="preserve">Dipendenze e </w:t>
      </w:r>
      <w:r w:rsidR="005942D5">
        <w:t>versioni</w:t>
      </w:r>
    </w:p>
    <w:p w14:paraId="57497770" w14:textId="7E5FEE7D" w:rsidR="00861003" w:rsidRPr="00FA4B25" w:rsidRDefault="00FA4B25" w:rsidP="00655E01">
      <w:pPr>
        <w:pStyle w:val="Corpotesto"/>
      </w:pPr>
      <w:r w:rsidRPr="00FA4B25">
        <w:t>Pacchetti jar introdotti per i</w:t>
      </w:r>
      <w:r>
        <w:t>mplementazione del progetto</w:t>
      </w:r>
    </w:p>
    <w:p w14:paraId="3877DA88" w14:textId="3D53275E" w:rsidR="00861003" w:rsidRDefault="00FA4B25" w:rsidP="00655E01">
      <w:pPr>
        <w:pStyle w:val="a0"/>
        <w:numPr>
          <w:ilvl w:val="0"/>
          <w:numId w:val="46"/>
        </w:numPr>
      </w:pPr>
      <w:r>
        <w:t>Java SDK 17</w:t>
      </w:r>
    </w:p>
    <w:p w14:paraId="69075AE3" w14:textId="6A26EB32" w:rsidR="00861003" w:rsidRDefault="00FA4B25" w:rsidP="00655E01">
      <w:pPr>
        <w:pStyle w:val="a0"/>
        <w:numPr>
          <w:ilvl w:val="0"/>
          <w:numId w:val="46"/>
        </w:numPr>
      </w:pPr>
      <w:r>
        <w:rPr>
          <w:rFonts w:hint="eastAsia"/>
        </w:rPr>
        <w:t>J</w:t>
      </w:r>
      <w:r>
        <w:t>avafx – dk – 19.0.2.1</w:t>
      </w:r>
    </w:p>
    <w:p w14:paraId="5A369B3E" w14:textId="4F1AA1EC" w:rsidR="00861003" w:rsidRDefault="00FA4B25" w:rsidP="00655E01">
      <w:pPr>
        <w:pStyle w:val="a0"/>
        <w:numPr>
          <w:ilvl w:val="0"/>
          <w:numId w:val="46"/>
        </w:numPr>
      </w:pPr>
      <w:r>
        <w:t>Junit 5</w:t>
      </w:r>
    </w:p>
    <w:p w14:paraId="4BC2BDB7" w14:textId="3E48DF73" w:rsidR="0011099F" w:rsidRDefault="0011099F" w:rsidP="00655E01">
      <w:pPr>
        <w:pStyle w:val="a0"/>
      </w:pPr>
    </w:p>
    <w:p w14:paraId="0CB10AC2" w14:textId="7EF66EFE" w:rsidR="00655E01" w:rsidRDefault="00655E01" w:rsidP="00655E01">
      <w:pPr>
        <w:pStyle w:val="a0"/>
      </w:pPr>
    </w:p>
    <w:p w14:paraId="4F0D0128" w14:textId="40F2312D" w:rsidR="00655E01" w:rsidRDefault="00655E01" w:rsidP="00655E01">
      <w:pPr>
        <w:pStyle w:val="a0"/>
      </w:pPr>
    </w:p>
    <w:p w14:paraId="2655566D" w14:textId="32E16D96" w:rsidR="00655E01" w:rsidRDefault="00655E01" w:rsidP="00655E01">
      <w:pPr>
        <w:pStyle w:val="a0"/>
      </w:pPr>
    </w:p>
    <w:p w14:paraId="0D35F31B" w14:textId="69BBFD97" w:rsidR="00655E01" w:rsidRDefault="00655E01" w:rsidP="00655E01">
      <w:pPr>
        <w:pStyle w:val="a0"/>
      </w:pPr>
    </w:p>
    <w:p w14:paraId="6BFC7F31" w14:textId="50A865DF" w:rsidR="00655E01" w:rsidRDefault="00655E01" w:rsidP="00655E01">
      <w:pPr>
        <w:pStyle w:val="a0"/>
      </w:pPr>
    </w:p>
    <w:p w14:paraId="67590B94" w14:textId="5E1E185C" w:rsidR="00655E01" w:rsidRDefault="00655E01" w:rsidP="00655E01">
      <w:pPr>
        <w:pStyle w:val="a0"/>
      </w:pPr>
    </w:p>
    <w:p w14:paraId="43997B55" w14:textId="721D33A8" w:rsidR="00655E01" w:rsidRDefault="00655E01" w:rsidP="00655E01">
      <w:pPr>
        <w:pStyle w:val="a0"/>
      </w:pPr>
    </w:p>
    <w:p w14:paraId="6553B4AE" w14:textId="574772C4" w:rsidR="00655E01" w:rsidRDefault="00655E01" w:rsidP="00655E01">
      <w:pPr>
        <w:pStyle w:val="a0"/>
      </w:pPr>
    </w:p>
    <w:p w14:paraId="6B0AB732" w14:textId="1522EBE2" w:rsidR="00655E01" w:rsidRDefault="00655E01" w:rsidP="00655E01">
      <w:pPr>
        <w:pStyle w:val="a0"/>
      </w:pPr>
    </w:p>
    <w:p w14:paraId="77BFF42C" w14:textId="1A07293C" w:rsidR="00655E01" w:rsidRDefault="00655E01" w:rsidP="00655E01">
      <w:pPr>
        <w:pStyle w:val="a0"/>
      </w:pPr>
    </w:p>
    <w:p w14:paraId="1FC58FFB" w14:textId="793157F6" w:rsidR="00655E01" w:rsidRDefault="00655E01" w:rsidP="00655E01">
      <w:pPr>
        <w:pStyle w:val="a0"/>
      </w:pPr>
    </w:p>
    <w:p w14:paraId="75087904" w14:textId="61178A02" w:rsidR="00655E01" w:rsidRDefault="00655E01" w:rsidP="00655E01">
      <w:pPr>
        <w:pStyle w:val="a0"/>
      </w:pPr>
    </w:p>
    <w:p w14:paraId="5F165CCB" w14:textId="77F2D16D" w:rsidR="00655E01" w:rsidRDefault="00655E01" w:rsidP="00655E01">
      <w:pPr>
        <w:pStyle w:val="a0"/>
      </w:pPr>
    </w:p>
    <w:p w14:paraId="39594234" w14:textId="304D8541" w:rsidR="00655E01" w:rsidRDefault="00655E01" w:rsidP="00655E01">
      <w:pPr>
        <w:pStyle w:val="a0"/>
      </w:pPr>
    </w:p>
    <w:p w14:paraId="28FDE994" w14:textId="2FF699E0" w:rsidR="00655E01" w:rsidRDefault="00655E01" w:rsidP="00655E01">
      <w:pPr>
        <w:pStyle w:val="a0"/>
      </w:pPr>
    </w:p>
    <w:p w14:paraId="2279E850" w14:textId="39D218E8" w:rsidR="00655E01" w:rsidRDefault="00655E01" w:rsidP="00655E01">
      <w:pPr>
        <w:pStyle w:val="a0"/>
      </w:pPr>
    </w:p>
    <w:p w14:paraId="4C125FEF" w14:textId="77F743FD" w:rsidR="00655E01" w:rsidRDefault="00655E01" w:rsidP="00655E01">
      <w:pPr>
        <w:pStyle w:val="a0"/>
      </w:pPr>
    </w:p>
    <w:p w14:paraId="63F83DE4" w14:textId="456B2CC5" w:rsidR="00655E01" w:rsidRDefault="00655E01" w:rsidP="00655E01">
      <w:pPr>
        <w:pStyle w:val="a0"/>
      </w:pPr>
    </w:p>
    <w:p w14:paraId="3BA14C58" w14:textId="35FAB073" w:rsidR="00655E01" w:rsidRDefault="00655E01" w:rsidP="00655E01">
      <w:pPr>
        <w:pStyle w:val="a0"/>
      </w:pPr>
    </w:p>
    <w:p w14:paraId="6D4FF581" w14:textId="2F8A4BE0" w:rsidR="00655E01" w:rsidRDefault="00655E01" w:rsidP="00655E01">
      <w:pPr>
        <w:pStyle w:val="a0"/>
      </w:pPr>
    </w:p>
    <w:p w14:paraId="678DAD82" w14:textId="41464BF6" w:rsidR="00655E01" w:rsidRDefault="00655E01" w:rsidP="00655E01">
      <w:pPr>
        <w:pStyle w:val="a0"/>
      </w:pPr>
    </w:p>
    <w:p w14:paraId="40DD003F" w14:textId="77777777" w:rsidR="00655E01" w:rsidRDefault="00655E01" w:rsidP="00655E01">
      <w:pPr>
        <w:pStyle w:val="a0"/>
      </w:pPr>
    </w:p>
    <w:p w14:paraId="7BEE7F1F" w14:textId="4BFB0C2B" w:rsidR="00861003" w:rsidRPr="00FA4B25" w:rsidRDefault="00FA4B25">
      <w:pPr>
        <w:pStyle w:val="Titolo1"/>
        <w:spacing w:before="480" w:after="480"/>
        <w:ind w:left="800" w:hanging="800"/>
        <w:rPr>
          <w:lang w:val="it-IT"/>
        </w:rPr>
      </w:pPr>
      <w:r w:rsidRPr="00FA4B25">
        <w:rPr>
          <w:lang w:val="it-IT"/>
        </w:rPr>
        <w:lastRenderedPageBreak/>
        <w:t>Esecuzione del pacchetto jar e</w:t>
      </w:r>
      <w:r>
        <w:rPr>
          <w:lang w:val="it-IT"/>
        </w:rPr>
        <w:t xml:space="preserve"> altre informazioni</w:t>
      </w:r>
    </w:p>
    <w:p w14:paraId="078FD428" w14:textId="58A294B1" w:rsidR="00861003" w:rsidRDefault="00FA4B25" w:rsidP="00655E01">
      <w:pPr>
        <w:pStyle w:val="Corpotesto"/>
        <w:numPr>
          <w:ilvl w:val="0"/>
          <w:numId w:val="47"/>
        </w:numPr>
      </w:pPr>
      <w:r w:rsidRPr="00FA4B25">
        <w:t xml:space="preserve">Pagina github: </w:t>
      </w:r>
      <w:hyperlink r:id="rId36" w:history="1">
        <w:r w:rsidRPr="00FB067F">
          <w:rPr>
            <w:rStyle w:val="Collegamentoipertestuale"/>
          </w:rPr>
          <w:t>https://github.com/ANTONIOHU10/ProgettoSoftware2023</w:t>
        </w:r>
      </w:hyperlink>
    </w:p>
    <w:p w14:paraId="66D2919C" w14:textId="2C2F2D55" w:rsidR="00FA4B25" w:rsidRDefault="00FA4B25" w:rsidP="00655E01">
      <w:pPr>
        <w:pStyle w:val="Corpotesto"/>
      </w:pPr>
      <w:r>
        <w:drawing>
          <wp:inline distT="0" distB="0" distL="0" distR="0" wp14:anchorId="0A19EA7E" wp14:editId="506C1D7E">
            <wp:extent cx="4527550" cy="2276574"/>
            <wp:effectExtent l="0" t="0" r="635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3081" cy="22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D738" w14:textId="6B00F691" w:rsidR="00FA4B25" w:rsidRPr="00FA4B25" w:rsidRDefault="00FA4B25" w:rsidP="00655E01">
      <w:pPr>
        <w:pStyle w:val="Corpotesto"/>
      </w:pPr>
      <w:r>
        <w:drawing>
          <wp:inline distT="0" distB="0" distL="0" distR="0" wp14:anchorId="1EFFFEBB" wp14:editId="5DFCAA04">
            <wp:extent cx="3727450" cy="2894793"/>
            <wp:effectExtent l="0" t="0" r="6350" b="127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887" cy="29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9A24" w14:textId="77777777" w:rsidR="00655E01" w:rsidRDefault="00655E01" w:rsidP="00655E01">
      <w:pPr>
        <w:pStyle w:val="Corpotesto"/>
        <w:ind w:left="840" w:firstLine="0"/>
      </w:pPr>
    </w:p>
    <w:p w14:paraId="750000CD" w14:textId="77777777" w:rsidR="00655E01" w:rsidRDefault="00655E01" w:rsidP="00655E01">
      <w:pPr>
        <w:pStyle w:val="Corpotesto"/>
        <w:ind w:left="840" w:firstLine="0"/>
      </w:pPr>
    </w:p>
    <w:p w14:paraId="1A780E83" w14:textId="75C72C6B" w:rsidR="0011099F" w:rsidRDefault="0011099F" w:rsidP="00655E01">
      <w:pPr>
        <w:pStyle w:val="Corpotesto"/>
        <w:numPr>
          <w:ilvl w:val="0"/>
          <w:numId w:val="47"/>
        </w:numPr>
      </w:pPr>
      <w:r>
        <w:t>Esecuzione jar:</w:t>
      </w:r>
    </w:p>
    <w:p w14:paraId="5A42B4B2" w14:textId="77777777" w:rsidR="0011099F" w:rsidRPr="0011099F" w:rsidRDefault="0011099F" w:rsidP="0011099F">
      <w:pPr>
        <w:pStyle w:val="Titolo3"/>
        <w:shd w:val="clear" w:color="auto" w:fill="FFFFFF"/>
        <w:spacing w:before="360" w:after="240"/>
        <w:rPr>
          <w:rFonts w:ascii="Segoe UI" w:hAnsi="Segoe UI" w:cs="Segoe UI"/>
          <w:noProof w:val="0"/>
          <w:color w:val="24292F"/>
          <w:sz w:val="30"/>
          <w:szCs w:val="30"/>
          <w:lang w:val="it-IT"/>
        </w:rPr>
      </w:pPr>
      <w:r w:rsidRPr="0011099F">
        <w:rPr>
          <w:rFonts w:ascii="Segoe UI" w:hAnsi="Segoe UI" w:cs="Segoe UI"/>
          <w:color w:val="24292F"/>
          <w:sz w:val="30"/>
          <w:szCs w:val="30"/>
          <w:lang w:val="it-IT"/>
        </w:rPr>
        <w:t>Client:</w:t>
      </w:r>
    </w:p>
    <w:p w14:paraId="73C423D0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From root </w:t>
      </w:r>
    </w:p>
    <w:p w14:paraId="4C1AF31F" w14:textId="0C0D42B0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E:-&gt; </w:t>
      </w:r>
      <w:r>
        <w:rPr>
          <w:rStyle w:val="Enfasigrassetto"/>
          <w:rFonts w:ascii="Segoe UI" w:hAnsi="Segoe UI" w:cs="Segoe UI"/>
          <w:i/>
          <w:iCs/>
          <w:color w:val="24292F"/>
        </w:rPr>
        <w:t>cd :\ingegneria_software_progetto_finale\ProgettoSoftware2023\out\artifacts\Client_jar</w:t>
      </w:r>
    </w:p>
    <w:p w14:paraId="40EDB9AA" w14:textId="469EE683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path del pacchetto jar</w:t>
      </w:r>
    </w:p>
    <w:p w14:paraId="58FE047B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AF87A95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poi per esecuzione:</w:t>
      </w:r>
    </w:p>
    <w:p w14:paraId="29839F71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Enfasigrassetto"/>
          <w:rFonts w:ascii="Segoe UI" w:hAnsi="Segoe UI" w:cs="Segoe UI"/>
          <w:i/>
          <w:iCs/>
          <w:color w:val="24292F"/>
        </w:rPr>
        <w:t>java --module-path "E:\javaFX\javafx-sdk-19.0.2.1\lib" --add-modules javafx.controls,javafx.fxml -jar Client.jar</w:t>
      </w:r>
    </w:p>
    <w:p w14:paraId="0A0AD7D3" w14:textId="77777777" w:rsidR="0011099F" w:rsidRPr="0011099F" w:rsidRDefault="0011099F" w:rsidP="0011099F">
      <w:pPr>
        <w:pStyle w:val="Titolo3"/>
        <w:shd w:val="clear" w:color="auto" w:fill="FFFFFF"/>
        <w:spacing w:before="360" w:after="240"/>
        <w:rPr>
          <w:rFonts w:ascii="Segoe UI" w:hAnsi="Segoe UI" w:cs="Segoe UI"/>
          <w:noProof w:val="0"/>
          <w:color w:val="24292F"/>
          <w:sz w:val="30"/>
          <w:szCs w:val="30"/>
          <w:lang w:val="it-IT"/>
        </w:rPr>
      </w:pPr>
      <w:r w:rsidRPr="0011099F">
        <w:rPr>
          <w:rFonts w:ascii="Segoe UI" w:hAnsi="Segoe UI" w:cs="Segoe UI"/>
          <w:color w:val="24292F"/>
          <w:sz w:val="30"/>
          <w:szCs w:val="30"/>
          <w:lang w:val="it-IT"/>
        </w:rPr>
        <w:t>Server:</w:t>
      </w:r>
    </w:p>
    <w:p w14:paraId="68C50E48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From root </w:t>
      </w:r>
    </w:p>
    <w:p w14:paraId="5D067ECF" w14:textId="62C633FB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E:-&gt; </w:t>
      </w:r>
      <w:r>
        <w:rPr>
          <w:rStyle w:val="Enfasigrassetto"/>
          <w:rFonts w:ascii="Segoe UI" w:hAnsi="Segoe UI" w:cs="Segoe UI"/>
          <w:i/>
          <w:iCs/>
          <w:color w:val="24292F"/>
        </w:rPr>
        <w:t>E:\ingegneria_software_progetto_finale\ProgettoSoftware2023\out\artifacts\Server_jar</w:t>
      </w:r>
    </w:p>
    <w:p w14:paraId="5D3BBE23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path del pacchetto jar</w:t>
      </w:r>
    </w:p>
    <w:p w14:paraId="57FA36FB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poi per esecuzione:</w:t>
      </w:r>
    </w:p>
    <w:p w14:paraId="351C1519" w14:textId="77777777" w:rsidR="0011099F" w:rsidRDefault="0011099F" w:rsidP="0011099F">
      <w:pPr>
        <w:pStyle w:val="Normale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Enfasigrassetto"/>
          <w:rFonts w:ascii="Segoe UI" w:hAnsi="Segoe UI" w:cs="Segoe UI"/>
          <w:i/>
          <w:iCs/>
          <w:color w:val="24292F"/>
        </w:rPr>
        <w:t>java -jar Server.jar</w:t>
      </w:r>
    </w:p>
    <w:sectPr w:rsidR="0011099F">
      <w:footerReference w:type="even" r:id="rId39"/>
      <w:footerReference w:type="default" r:id="rId40"/>
      <w:pgSz w:w="11907" w:h="16840" w:code="9"/>
      <w:pgMar w:top="1440" w:right="1797" w:bottom="1440" w:left="1797" w:header="720" w:footer="102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33E9B4" w14:textId="77777777" w:rsidR="00EC7024" w:rsidRDefault="00EC7024">
      <w:r>
        <w:separator/>
      </w:r>
    </w:p>
  </w:endnote>
  <w:endnote w:type="continuationSeparator" w:id="0">
    <w:p w14:paraId="044AF34A" w14:textId="77777777" w:rsidR="00EC7024" w:rsidRDefault="00EC70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altName w:val="Arial Unicode MS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600C8" w14:textId="7352368A" w:rsidR="00861003" w:rsidRDefault="00B43A29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222FE0">
      <w:rPr>
        <w:rStyle w:val="Numeropagina"/>
      </w:rPr>
      <w:t>3</w:t>
    </w:r>
    <w:r>
      <w:rPr>
        <w:rStyle w:val="Numeropagina"/>
      </w:rPr>
      <w:fldChar w:fldCharType="end"/>
    </w:r>
  </w:p>
  <w:p w14:paraId="2868C9A8" w14:textId="77777777" w:rsidR="00861003" w:rsidRDefault="00861003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5C67E" w14:textId="03FE9561" w:rsidR="00861003" w:rsidRDefault="00222FE0">
    <w:pPr>
      <w:pStyle w:val="Pidipagina"/>
      <w:rPr>
        <w:rStyle w:val="Numeropagina"/>
      </w:rPr>
    </w:pPr>
    <w:r>
      <w:rPr>
        <w:rStyle w:val="Numeropagina"/>
      </w:rPr>
      <w:t xml:space="preserve">Pagina </w:t>
    </w:r>
    <w:r w:rsidR="00B43A29">
      <w:rPr>
        <w:rStyle w:val="Numeropagina"/>
      </w:rPr>
      <w:fldChar w:fldCharType="begin"/>
    </w:r>
    <w:r w:rsidR="00B43A29">
      <w:rPr>
        <w:rStyle w:val="Numeropagina"/>
      </w:rPr>
      <w:instrText xml:space="preserve"> PAGE </w:instrText>
    </w:r>
    <w:r w:rsidR="00B43A29">
      <w:rPr>
        <w:rStyle w:val="Numeropagina"/>
      </w:rPr>
      <w:fldChar w:fldCharType="separate"/>
    </w:r>
    <w:r w:rsidR="00B43A29">
      <w:rPr>
        <w:rStyle w:val="Numeropagina"/>
      </w:rPr>
      <w:t>2</w:t>
    </w:r>
    <w:r w:rsidR="00B43A29">
      <w:rPr>
        <w:rStyle w:val="Numeropagina"/>
      </w:rPr>
      <w:fldChar w:fldCharType="end"/>
    </w:r>
    <w:r>
      <w:rPr>
        <w:rStyle w:val="Numeropagina"/>
        <w:rFonts w:hint="eastAsia"/>
      </w:rPr>
      <w:t>/</w:t>
    </w:r>
    <w:r w:rsidR="00B43A29">
      <w:rPr>
        <w:rStyle w:val="Numeropagina"/>
      </w:rPr>
      <w:fldChar w:fldCharType="begin"/>
    </w:r>
    <w:r w:rsidR="00B43A29">
      <w:rPr>
        <w:rStyle w:val="Numeropagina"/>
      </w:rPr>
      <w:instrText xml:space="preserve"> NUMPAGES </w:instrText>
    </w:r>
    <w:r w:rsidR="00B43A29">
      <w:rPr>
        <w:rStyle w:val="Numeropagina"/>
      </w:rPr>
      <w:fldChar w:fldCharType="separate"/>
    </w:r>
    <w:r w:rsidR="00B43A29">
      <w:rPr>
        <w:rStyle w:val="Numeropagina"/>
      </w:rPr>
      <w:t>2</w:t>
    </w:r>
    <w:r w:rsidR="00B43A29">
      <w:rPr>
        <w:rStyle w:val="Numeropagina"/>
      </w:rPr>
      <w:fldChar w:fldCharType="end"/>
    </w:r>
    <w:r>
      <w:rPr>
        <w:rStyle w:val="Numeropagin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42B80" w14:textId="77777777" w:rsidR="00EC7024" w:rsidRDefault="00EC7024">
      <w:r>
        <w:separator/>
      </w:r>
    </w:p>
  </w:footnote>
  <w:footnote w:type="continuationSeparator" w:id="0">
    <w:p w14:paraId="0B928F98" w14:textId="77777777" w:rsidR="00EC7024" w:rsidRDefault="00EC70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5FCFB4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A18D57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1122B6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F0A2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79A0F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658261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6B604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AA4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D5EF4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5C82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E"/>
    <w:multiLevelType w:val="singleLevel"/>
    <w:tmpl w:val="72023914"/>
    <w:lvl w:ilvl="0">
      <w:numFmt w:val="bullet"/>
      <w:lvlText w:val="*"/>
      <w:lvlJc w:val="left"/>
    </w:lvl>
  </w:abstractNum>
  <w:abstractNum w:abstractNumId="11" w15:restartNumberingAfterBreak="0">
    <w:nsid w:val="00C82D65"/>
    <w:multiLevelType w:val="hybridMultilevel"/>
    <w:tmpl w:val="4F00330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32726CD"/>
    <w:multiLevelType w:val="hybridMultilevel"/>
    <w:tmpl w:val="62B40654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9525C4"/>
    <w:multiLevelType w:val="multilevel"/>
    <w:tmpl w:val="0D54BC26"/>
    <w:lvl w:ilvl="0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056C2407"/>
    <w:multiLevelType w:val="hybridMultilevel"/>
    <w:tmpl w:val="27DEDFE4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05FC3A07"/>
    <w:multiLevelType w:val="hybridMultilevel"/>
    <w:tmpl w:val="CFDA7AC2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D0106C8"/>
    <w:multiLevelType w:val="multilevel"/>
    <w:tmpl w:val="A4B8C208"/>
    <w:lvl w:ilvl="0">
      <w:start w:val="1"/>
      <w:numFmt w:val="decimal"/>
      <w:lvlText w:val="%1."/>
      <w:lvlJc w:val="left"/>
      <w:pPr>
        <w:tabs>
          <w:tab w:val="num" w:pos="0"/>
        </w:tabs>
        <w:ind w:left="357" w:hanging="357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0E4B0D0B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 w15:restartNumberingAfterBreak="0">
    <w:nsid w:val="10320D56"/>
    <w:multiLevelType w:val="multilevel"/>
    <w:tmpl w:val="D9E60D28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11F87991"/>
    <w:multiLevelType w:val="hybridMultilevel"/>
    <w:tmpl w:val="DA884C20"/>
    <w:lvl w:ilvl="0" w:tplc="EA4E4F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340282C"/>
    <w:multiLevelType w:val="hybridMultilevel"/>
    <w:tmpl w:val="BB183656"/>
    <w:lvl w:ilvl="0" w:tplc="FF6C864A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15A20A86"/>
    <w:multiLevelType w:val="hybridMultilevel"/>
    <w:tmpl w:val="C8F62CCE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2" w15:restartNumberingAfterBreak="0">
    <w:nsid w:val="174D29F5"/>
    <w:multiLevelType w:val="hybridMultilevel"/>
    <w:tmpl w:val="92AEBB4A"/>
    <w:lvl w:ilvl="0" w:tplc="0410000F">
      <w:start w:val="1"/>
      <w:numFmt w:val="decimal"/>
      <w:lvlText w:val="%1."/>
      <w:lvlJc w:val="left"/>
      <w:pPr>
        <w:ind w:left="1200" w:hanging="360"/>
      </w:pPr>
    </w:lvl>
    <w:lvl w:ilvl="1" w:tplc="04100019">
      <w:start w:val="1"/>
      <w:numFmt w:val="lowerLetter"/>
      <w:lvlText w:val="%2."/>
      <w:lvlJc w:val="left"/>
      <w:pPr>
        <w:ind w:left="1920" w:hanging="360"/>
      </w:pPr>
    </w:lvl>
    <w:lvl w:ilvl="2" w:tplc="0410001B">
      <w:start w:val="1"/>
      <w:numFmt w:val="lowerRoman"/>
      <w:lvlText w:val="%3."/>
      <w:lvlJc w:val="right"/>
      <w:pPr>
        <w:ind w:left="2874" w:hanging="180"/>
      </w:pPr>
    </w:lvl>
    <w:lvl w:ilvl="3" w:tplc="0410000F">
      <w:start w:val="1"/>
      <w:numFmt w:val="decimal"/>
      <w:lvlText w:val="%4."/>
      <w:lvlJc w:val="left"/>
      <w:pPr>
        <w:ind w:left="3360" w:hanging="360"/>
      </w:pPr>
    </w:lvl>
    <w:lvl w:ilvl="4" w:tplc="04100019">
      <w:start w:val="1"/>
      <w:numFmt w:val="lowerLetter"/>
      <w:lvlText w:val="%5."/>
      <w:lvlJc w:val="left"/>
      <w:pPr>
        <w:ind w:left="4080" w:hanging="360"/>
      </w:pPr>
    </w:lvl>
    <w:lvl w:ilvl="5" w:tplc="0410001B" w:tentative="1">
      <w:start w:val="1"/>
      <w:numFmt w:val="lowerRoman"/>
      <w:lvlText w:val="%6."/>
      <w:lvlJc w:val="right"/>
      <w:pPr>
        <w:ind w:left="4800" w:hanging="180"/>
      </w:pPr>
    </w:lvl>
    <w:lvl w:ilvl="6" w:tplc="0410000F" w:tentative="1">
      <w:start w:val="1"/>
      <w:numFmt w:val="decimal"/>
      <w:lvlText w:val="%7."/>
      <w:lvlJc w:val="left"/>
      <w:pPr>
        <w:ind w:left="5520" w:hanging="360"/>
      </w:pPr>
    </w:lvl>
    <w:lvl w:ilvl="7" w:tplc="04100019" w:tentative="1">
      <w:start w:val="1"/>
      <w:numFmt w:val="lowerLetter"/>
      <w:lvlText w:val="%8."/>
      <w:lvlJc w:val="left"/>
      <w:pPr>
        <w:ind w:left="6240" w:hanging="360"/>
      </w:pPr>
    </w:lvl>
    <w:lvl w:ilvl="8" w:tplc="0410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3" w15:restartNumberingAfterBreak="0">
    <w:nsid w:val="1C093A77"/>
    <w:multiLevelType w:val="hybridMultilevel"/>
    <w:tmpl w:val="7062E08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224A1D93"/>
    <w:multiLevelType w:val="hybridMultilevel"/>
    <w:tmpl w:val="99784072"/>
    <w:lvl w:ilvl="0" w:tplc="E6A62958">
      <w:start w:val="1"/>
      <w:numFmt w:val="lowerRoman"/>
      <w:lvlText w:val="%1."/>
      <w:lvlJc w:val="right"/>
      <w:pPr>
        <w:ind w:left="2912" w:hanging="360"/>
      </w:pPr>
      <w:rPr>
        <w:color w:val="auto"/>
      </w:r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25" w15:restartNumberingAfterBreak="0">
    <w:nsid w:val="2326322C"/>
    <w:multiLevelType w:val="hybridMultilevel"/>
    <w:tmpl w:val="04686B28"/>
    <w:lvl w:ilvl="0" w:tplc="0410001B">
      <w:start w:val="1"/>
      <w:numFmt w:val="lowerRoman"/>
      <w:lvlText w:val="%1."/>
      <w:lvlJc w:val="right"/>
      <w:pPr>
        <w:ind w:left="3120" w:hanging="360"/>
      </w:p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26" w15:restartNumberingAfterBreak="0">
    <w:nsid w:val="26C51A2C"/>
    <w:multiLevelType w:val="hybridMultilevel"/>
    <w:tmpl w:val="9014D714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2AC75190"/>
    <w:multiLevelType w:val="multilevel"/>
    <w:tmpl w:val="09AA025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28" w15:restartNumberingAfterBreak="0">
    <w:nsid w:val="2BD077D1"/>
    <w:multiLevelType w:val="multilevel"/>
    <w:tmpl w:val="B566B8C2"/>
    <w:lvl w:ilvl="0">
      <w:start w:val="1"/>
      <w:numFmt w:val="decimal"/>
      <w:lvlText w:val="%1."/>
      <w:lvlJc w:val="left"/>
      <w:pPr>
        <w:tabs>
          <w:tab w:val="num" w:pos="620"/>
        </w:tabs>
        <w:ind w:left="357" w:hanging="357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2F10418C"/>
    <w:multiLevelType w:val="hybridMultilevel"/>
    <w:tmpl w:val="5A6421EC"/>
    <w:lvl w:ilvl="0" w:tplc="4F3E55BC">
      <w:start w:val="1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3565143E"/>
    <w:multiLevelType w:val="hybridMultilevel"/>
    <w:tmpl w:val="D1CC0EE0"/>
    <w:lvl w:ilvl="0" w:tplc="11B25262">
      <w:numFmt w:val="bullet"/>
      <w:lvlText w:val=""/>
      <w:lvlJc w:val="left"/>
      <w:pPr>
        <w:ind w:left="4200" w:hanging="360"/>
      </w:pPr>
      <w:rPr>
        <w:rFonts w:ascii="Wingdings" w:eastAsia="宋体" w:hAnsi="Wingdings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9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960" w:hanging="360"/>
      </w:pPr>
      <w:rPr>
        <w:rFonts w:ascii="Wingdings" w:hAnsi="Wingdings" w:hint="default"/>
      </w:rPr>
    </w:lvl>
  </w:abstractNum>
  <w:abstractNum w:abstractNumId="31" w15:restartNumberingAfterBreak="0">
    <w:nsid w:val="36B451BD"/>
    <w:multiLevelType w:val="multilevel"/>
    <w:tmpl w:val="62EA2CAE"/>
    <w:lvl w:ilvl="0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3D453797"/>
    <w:multiLevelType w:val="hybridMultilevel"/>
    <w:tmpl w:val="77FC9316"/>
    <w:lvl w:ilvl="0" w:tplc="CDE43162">
      <w:start w:val="1"/>
      <w:numFmt w:val="bullet"/>
      <w:lvlText w:val="o"/>
      <w:lvlJc w:val="left"/>
      <w:pPr>
        <w:ind w:left="8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3" w15:restartNumberingAfterBreak="0">
    <w:nsid w:val="43321003"/>
    <w:multiLevelType w:val="hybridMultilevel"/>
    <w:tmpl w:val="008A2F1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38D0D88"/>
    <w:multiLevelType w:val="hybridMultilevel"/>
    <w:tmpl w:val="8E585BD8"/>
    <w:lvl w:ilvl="0" w:tplc="5A281154">
      <w:start w:val="1"/>
      <w:numFmt w:val="upperRoman"/>
      <w:lvlText w:val="%1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585506C6"/>
    <w:multiLevelType w:val="multilevel"/>
    <w:tmpl w:val="0736E23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6" w15:restartNumberingAfterBreak="0">
    <w:nsid w:val="59E915B5"/>
    <w:multiLevelType w:val="multilevel"/>
    <w:tmpl w:val="0D54BC26"/>
    <w:lvl w:ilvl="0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5C847FE3"/>
    <w:multiLevelType w:val="hybridMultilevel"/>
    <w:tmpl w:val="A968AB44"/>
    <w:lvl w:ilvl="0" w:tplc="C31C8D4C">
      <w:start w:val="1"/>
      <w:numFmt w:val="decimal"/>
      <w:pStyle w:val="Titolo1"/>
      <w:lvlText w:val="%1."/>
      <w:lvlJc w:val="left"/>
      <w:pPr>
        <w:tabs>
          <w:tab w:val="num" w:pos="0"/>
        </w:tabs>
        <w:ind w:left="400" w:hanging="40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60630F76"/>
    <w:multiLevelType w:val="hybridMultilevel"/>
    <w:tmpl w:val="A5E6FD6E"/>
    <w:lvl w:ilvl="0" w:tplc="0410000F">
      <w:start w:val="1"/>
      <w:numFmt w:val="decimal"/>
      <w:lvlText w:val="%1."/>
      <w:lvlJc w:val="left"/>
      <w:pPr>
        <w:ind w:left="2640" w:hanging="360"/>
      </w:pPr>
    </w:lvl>
    <w:lvl w:ilvl="1" w:tplc="04100019" w:tentative="1">
      <w:start w:val="1"/>
      <w:numFmt w:val="lowerLetter"/>
      <w:lvlText w:val="%2."/>
      <w:lvlJc w:val="left"/>
      <w:pPr>
        <w:ind w:left="3360" w:hanging="360"/>
      </w:pPr>
    </w:lvl>
    <w:lvl w:ilvl="2" w:tplc="0410001B" w:tentative="1">
      <w:start w:val="1"/>
      <w:numFmt w:val="lowerRoman"/>
      <w:lvlText w:val="%3."/>
      <w:lvlJc w:val="right"/>
      <w:pPr>
        <w:ind w:left="4080" w:hanging="180"/>
      </w:pPr>
    </w:lvl>
    <w:lvl w:ilvl="3" w:tplc="0410000F" w:tentative="1">
      <w:start w:val="1"/>
      <w:numFmt w:val="decimal"/>
      <w:lvlText w:val="%4."/>
      <w:lvlJc w:val="left"/>
      <w:pPr>
        <w:ind w:left="4800" w:hanging="360"/>
      </w:pPr>
    </w:lvl>
    <w:lvl w:ilvl="4" w:tplc="04100019" w:tentative="1">
      <w:start w:val="1"/>
      <w:numFmt w:val="lowerLetter"/>
      <w:lvlText w:val="%5."/>
      <w:lvlJc w:val="left"/>
      <w:pPr>
        <w:ind w:left="5520" w:hanging="360"/>
      </w:pPr>
    </w:lvl>
    <w:lvl w:ilvl="5" w:tplc="0410001B" w:tentative="1">
      <w:start w:val="1"/>
      <w:numFmt w:val="lowerRoman"/>
      <w:lvlText w:val="%6."/>
      <w:lvlJc w:val="right"/>
      <w:pPr>
        <w:ind w:left="6240" w:hanging="180"/>
      </w:pPr>
    </w:lvl>
    <w:lvl w:ilvl="6" w:tplc="0410000F" w:tentative="1">
      <w:start w:val="1"/>
      <w:numFmt w:val="decimal"/>
      <w:lvlText w:val="%7."/>
      <w:lvlJc w:val="left"/>
      <w:pPr>
        <w:ind w:left="6960" w:hanging="360"/>
      </w:pPr>
    </w:lvl>
    <w:lvl w:ilvl="7" w:tplc="04100019" w:tentative="1">
      <w:start w:val="1"/>
      <w:numFmt w:val="lowerLetter"/>
      <w:lvlText w:val="%8."/>
      <w:lvlJc w:val="left"/>
      <w:pPr>
        <w:ind w:left="7680" w:hanging="360"/>
      </w:pPr>
    </w:lvl>
    <w:lvl w:ilvl="8" w:tplc="0410001B" w:tentative="1">
      <w:start w:val="1"/>
      <w:numFmt w:val="lowerRoman"/>
      <w:lvlText w:val="%9."/>
      <w:lvlJc w:val="right"/>
      <w:pPr>
        <w:ind w:left="8400" w:hanging="180"/>
      </w:pPr>
    </w:lvl>
  </w:abstractNum>
  <w:abstractNum w:abstractNumId="39" w15:restartNumberingAfterBreak="0">
    <w:nsid w:val="624C38B8"/>
    <w:multiLevelType w:val="hybridMultilevel"/>
    <w:tmpl w:val="7352A048"/>
    <w:lvl w:ilvl="0" w:tplc="0410001B">
      <w:start w:val="1"/>
      <w:numFmt w:val="lowerRoman"/>
      <w:lvlText w:val="%1."/>
      <w:lvlJc w:val="right"/>
      <w:pPr>
        <w:ind w:left="3120" w:hanging="360"/>
      </w:pPr>
    </w:lvl>
    <w:lvl w:ilvl="1" w:tplc="04100019" w:tentative="1">
      <w:start w:val="1"/>
      <w:numFmt w:val="lowerLetter"/>
      <w:lvlText w:val="%2."/>
      <w:lvlJc w:val="left"/>
      <w:pPr>
        <w:ind w:left="3840" w:hanging="360"/>
      </w:pPr>
    </w:lvl>
    <w:lvl w:ilvl="2" w:tplc="0410001B" w:tentative="1">
      <w:start w:val="1"/>
      <w:numFmt w:val="lowerRoman"/>
      <w:lvlText w:val="%3."/>
      <w:lvlJc w:val="right"/>
      <w:pPr>
        <w:ind w:left="4560" w:hanging="180"/>
      </w:pPr>
    </w:lvl>
    <w:lvl w:ilvl="3" w:tplc="0410000F" w:tentative="1">
      <w:start w:val="1"/>
      <w:numFmt w:val="decimal"/>
      <w:lvlText w:val="%4."/>
      <w:lvlJc w:val="left"/>
      <w:pPr>
        <w:ind w:left="5280" w:hanging="360"/>
      </w:pPr>
    </w:lvl>
    <w:lvl w:ilvl="4" w:tplc="04100019" w:tentative="1">
      <w:start w:val="1"/>
      <w:numFmt w:val="lowerLetter"/>
      <w:lvlText w:val="%5."/>
      <w:lvlJc w:val="left"/>
      <w:pPr>
        <w:ind w:left="6000" w:hanging="360"/>
      </w:pPr>
    </w:lvl>
    <w:lvl w:ilvl="5" w:tplc="0410001B" w:tentative="1">
      <w:start w:val="1"/>
      <w:numFmt w:val="lowerRoman"/>
      <w:lvlText w:val="%6."/>
      <w:lvlJc w:val="right"/>
      <w:pPr>
        <w:ind w:left="6720" w:hanging="180"/>
      </w:pPr>
    </w:lvl>
    <w:lvl w:ilvl="6" w:tplc="0410000F" w:tentative="1">
      <w:start w:val="1"/>
      <w:numFmt w:val="decimal"/>
      <w:lvlText w:val="%7."/>
      <w:lvlJc w:val="left"/>
      <w:pPr>
        <w:ind w:left="7440" w:hanging="360"/>
      </w:pPr>
    </w:lvl>
    <w:lvl w:ilvl="7" w:tplc="04100019" w:tentative="1">
      <w:start w:val="1"/>
      <w:numFmt w:val="lowerLetter"/>
      <w:lvlText w:val="%8."/>
      <w:lvlJc w:val="left"/>
      <w:pPr>
        <w:ind w:left="8160" w:hanging="360"/>
      </w:pPr>
    </w:lvl>
    <w:lvl w:ilvl="8" w:tplc="0410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40" w15:restartNumberingAfterBreak="0">
    <w:nsid w:val="6AC12B42"/>
    <w:multiLevelType w:val="hybridMultilevel"/>
    <w:tmpl w:val="AF886748"/>
    <w:lvl w:ilvl="0" w:tplc="B434AE32">
      <w:start w:val="1"/>
      <w:numFmt w:val="bullet"/>
      <w:lvlText w:val=""/>
      <w:lvlJc w:val="left"/>
      <w:pPr>
        <w:tabs>
          <w:tab w:val="num" w:pos="624"/>
        </w:tabs>
        <w:ind w:left="624" w:hanging="3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644"/>
        </w:tabs>
        <w:ind w:left="644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064"/>
        </w:tabs>
        <w:ind w:left="1064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484"/>
        </w:tabs>
        <w:ind w:left="14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1904"/>
        </w:tabs>
        <w:ind w:left="19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324"/>
        </w:tabs>
        <w:ind w:left="23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744"/>
        </w:tabs>
        <w:ind w:left="27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164"/>
        </w:tabs>
        <w:ind w:left="31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584"/>
        </w:tabs>
        <w:ind w:left="3584" w:hanging="420"/>
      </w:pPr>
      <w:rPr>
        <w:rFonts w:ascii="Wingdings" w:hAnsi="Wingdings" w:hint="default"/>
      </w:rPr>
    </w:lvl>
  </w:abstractNum>
  <w:abstractNum w:abstractNumId="41" w15:restartNumberingAfterBreak="0">
    <w:nsid w:val="6BB425EA"/>
    <w:multiLevelType w:val="hybridMultilevel"/>
    <w:tmpl w:val="7CAAF7BE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6043919"/>
    <w:multiLevelType w:val="multilevel"/>
    <w:tmpl w:val="B4F00C0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43" w15:restartNumberingAfterBreak="0">
    <w:nsid w:val="7688075E"/>
    <w:multiLevelType w:val="hybridMultilevel"/>
    <w:tmpl w:val="911A2B74"/>
    <w:lvl w:ilvl="0" w:tplc="5A281154">
      <w:start w:val="1"/>
      <w:numFmt w:val="upperRoman"/>
      <w:lvlText w:val="%1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B00053E"/>
    <w:multiLevelType w:val="hybridMultilevel"/>
    <w:tmpl w:val="275A3556"/>
    <w:lvl w:ilvl="0" w:tplc="CDE4316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F18102B"/>
    <w:multiLevelType w:val="hybridMultilevel"/>
    <w:tmpl w:val="CF5CAF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934104">
    <w:abstractNumId w:val="10"/>
    <w:lvlOverride w:ilvl="0">
      <w:lvl w:ilvl="0">
        <w:numFmt w:val="bullet"/>
        <w:lvlText w:val=""/>
        <w:legacy w:legacy="1" w:legacySpace="0" w:legacyIndent="0"/>
        <w:lvlJc w:val="left"/>
        <w:rPr>
          <w:rFonts w:ascii="Wingdings" w:hAnsi="Wingdings" w:hint="default"/>
          <w:sz w:val="24"/>
        </w:rPr>
      </w:lvl>
    </w:lvlOverride>
  </w:num>
  <w:num w:numId="2" w16cid:durableId="1121727478">
    <w:abstractNumId w:val="10"/>
    <w:lvlOverride w:ilvl="0">
      <w:lvl w:ilvl="0">
        <w:numFmt w:val="bullet"/>
        <w:lvlText w:val=""/>
        <w:legacy w:legacy="1" w:legacySpace="0" w:legacyIndent="0"/>
        <w:lvlJc w:val="left"/>
        <w:rPr>
          <w:rFonts w:ascii="Wingdings" w:hAnsi="Wingdings" w:hint="default"/>
          <w:sz w:val="21"/>
        </w:rPr>
      </w:lvl>
    </w:lvlOverride>
  </w:num>
  <w:num w:numId="3" w16cid:durableId="461114786">
    <w:abstractNumId w:val="9"/>
  </w:num>
  <w:num w:numId="4" w16cid:durableId="1415586965">
    <w:abstractNumId w:val="7"/>
  </w:num>
  <w:num w:numId="5" w16cid:durableId="1714112379">
    <w:abstractNumId w:val="6"/>
  </w:num>
  <w:num w:numId="6" w16cid:durableId="177930984">
    <w:abstractNumId w:val="5"/>
  </w:num>
  <w:num w:numId="7" w16cid:durableId="589194689">
    <w:abstractNumId w:val="4"/>
  </w:num>
  <w:num w:numId="8" w16cid:durableId="1987776236">
    <w:abstractNumId w:val="8"/>
  </w:num>
  <w:num w:numId="9" w16cid:durableId="1164318884">
    <w:abstractNumId w:val="3"/>
  </w:num>
  <w:num w:numId="10" w16cid:durableId="1867713226">
    <w:abstractNumId w:val="2"/>
  </w:num>
  <w:num w:numId="11" w16cid:durableId="788859819">
    <w:abstractNumId w:val="1"/>
  </w:num>
  <w:num w:numId="12" w16cid:durableId="1860002433">
    <w:abstractNumId w:val="0"/>
  </w:num>
  <w:num w:numId="13" w16cid:durableId="1504273852">
    <w:abstractNumId w:val="33"/>
  </w:num>
  <w:num w:numId="14" w16cid:durableId="377163408">
    <w:abstractNumId w:val="45"/>
  </w:num>
  <w:num w:numId="15" w16cid:durableId="1679842189">
    <w:abstractNumId w:val="23"/>
  </w:num>
  <w:num w:numId="16" w16cid:durableId="2012754229">
    <w:abstractNumId w:val="11"/>
  </w:num>
  <w:num w:numId="17" w16cid:durableId="283466328">
    <w:abstractNumId w:val="14"/>
  </w:num>
  <w:num w:numId="18" w16cid:durableId="1209025989">
    <w:abstractNumId w:val="43"/>
  </w:num>
  <w:num w:numId="19" w16cid:durableId="358513142">
    <w:abstractNumId w:val="26"/>
  </w:num>
  <w:num w:numId="20" w16cid:durableId="1856382778">
    <w:abstractNumId w:val="34"/>
  </w:num>
  <w:num w:numId="21" w16cid:durableId="717974498">
    <w:abstractNumId w:val="42"/>
  </w:num>
  <w:num w:numId="22" w16cid:durableId="718289336">
    <w:abstractNumId w:val="31"/>
  </w:num>
  <w:num w:numId="23" w16cid:durableId="1401951250">
    <w:abstractNumId w:val="13"/>
  </w:num>
  <w:num w:numId="24" w16cid:durableId="1121606812">
    <w:abstractNumId w:val="36"/>
  </w:num>
  <w:num w:numId="25" w16cid:durableId="1061093930">
    <w:abstractNumId w:val="17"/>
  </w:num>
  <w:num w:numId="26" w16cid:durableId="892430355">
    <w:abstractNumId w:val="35"/>
  </w:num>
  <w:num w:numId="27" w16cid:durableId="1214852395">
    <w:abstractNumId w:val="27"/>
  </w:num>
  <w:num w:numId="28" w16cid:durableId="14310841">
    <w:abstractNumId w:val="29"/>
  </w:num>
  <w:num w:numId="29" w16cid:durableId="755708961">
    <w:abstractNumId w:val="37"/>
  </w:num>
  <w:num w:numId="30" w16cid:durableId="806318815">
    <w:abstractNumId w:val="12"/>
  </w:num>
  <w:num w:numId="31" w16cid:durableId="87628684">
    <w:abstractNumId w:val="15"/>
  </w:num>
  <w:num w:numId="32" w16cid:durableId="419105039">
    <w:abstractNumId w:val="41"/>
  </w:num>
  <w:num w:numId="33" w16cid:durableId="510148345">
    <w:abstractNumId w:val="21"/>
  </w:num>
  <w:num w:numId="34" w16cid:durableId="74280084">
    <w:abstractNumId w:val="20"/>
  </w:num>
  <w:num w:numId="35" w16cid:durableId="1157182908">
    <w:abstractNumId w:val="18"/>
  </w:num>
  <w:num w:numId="36" w16cid:durableId="1742175971">
    <w:abstractNumId w:val="28"/>
  </w:num>
  <w:num w:numId="37" w16cid:durableId="2115248277">
    <w:abstractNumId w:val="16"/>
  </w:num>
  <w:num w:numId="38" w16cid:durableId="1651904266">
    <w:abstractNumId w:val="40"/>
  </w:num>
  <w:num w:numId="39" w16cid:durableId="1844204409">
    <w:abstractNumId w:val="30"/>
  </w:num>
  <w:num w:numId="40" w16cid:durableId="728384573">
    <w:abstractNumId w:val="19"/>
  </w:num>
  <w:num w:numId="41" w16cid:durableId="217595261">
    <w:abstractNumId w:val="22"/>
  </w:num>
  <w:num w:numId="42" w16cid:durableId="225652144">
    <w:abstractNumId w:val="39"/>
  </w:num>
  <w:num w:numId="43" w16cid:durableId="881479098">
    <w:abstractNumId w:val="25"/>
  </w:num>
  <w:num w:numId="44" w16cid:durableId="907227089">
    <w:abstractNumId w:val="24"/>
  </w:num>
  <w:num w:numId="45" w16cid:durableId="1987971131">
    <w:abstractNumId w:val="38"/>
  </w:num>
  <w:num w:numId="46" w16cid:durableId="773599735">
    <w:abstractNumId w:val="44"/>
  </w:num>
  <w:num w:numId="47" w16cid:durableId="36052206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attachedTemplate r:id="rId1"/>
  <w:defaultTabStop w:val="480"/>
  <w:hyphenationZone w:val="283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7E"/>
    <w:rsid w:val="000401F7"/>
    <w:rsid w:val="000A4723"/>
    <w:rsid w:val="0011099F"/>
    <w:rsid w:val="00222FE0"/>
    <w:rsid w:val="00256123"/>
    <w:rsid w:val="002C6400"/>
    <w:rsid w:val="002D7729"/>
    <w:rsid w:val="00302D93"/>
    <w:rsid w:val="004446AB"/>
    <w:rsid w:val="005942D5"/>
    <w:rsid w:val="00655E01"/>
    <w:rsid w:val="0067183B"/>
    <w:rsid w:val="007A28BF"/>
    <w:rsid w:val="007A3E01"/>
    <w:rsid w:val="007C2FA8"/>
    <w:rsid w:val="00861003"/>
    <w:rsid w:val="0088557E"/>
    <w:rsid w:val="009132F4"/>
    <w:rsid w:val="009963AB"/>
    <w:rsid w:val="00AB74FD"/>
    <w:rsid w:val="00B43A29"/>
    <w:rsid w:val="00D23109"/>
    <w:rsid w:val="00D31A51"/>
    <w:rsid w:val="00D9195B"/>
    <w:rsid w:val="00EB5424"/>
    <w:rsid w:val="00EC7024"/>
    <w:rsid w:val="00FA4B25"/>
    <w:rsid w:val="00FD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3E19E9D"/>
  <w15:chartTrackingRefBased/>
  <w15:docId w15:val="{1F7404AB-4BC4-44B8-90E3-48AE7DF55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132F4"/>
    <w:rPr>
      <w:noProof/>
      <w:sz w:val="24"/>
      <w:szCs w:val="24"/>
      <w:lang w:eastAsia="zh-CN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numPr>
        <w:numId w:val="29"/>
      </w:numPr>
      <w:tabs>
        <w:tab w:val="clear" w:pos="0"/>
        <w:tab w:val="left" w:pos="480"/>
      </w:tabs>
      <w:autoSpaceDE w:val="0"/>
      <w:autoSpaceDN w:val="0"/>
      <w:adjustRightInd w:val="0"/>
      <w:spacing w:beforeLines="200" w:before="200" w:afterLines="200" w:after="200"/>
      <w:ind w:left="200" w:hangingChars="200" w:hanging="200"/>
      <w:outlineLvl w:val="0"/>
    </w:pPr>
    <w:rPr>
      <w:rFonts w:ascii="Arial" w:eastAsia="黑体" w:hAnsi="Arial" w:cs="Arial"/>
      <w:sz w:val="40"/>
      <w:szCs w:val="40"/>
    </w:rPr>
  </w:style>
  <w:style w:type="paragraph" w:styleId="Titolo2">
    <w:name w:val="heading 2"/>
    <w:basedOn w:val="Normale"/>
    <w:next w:val="Normale"/>
    <w:qFormat/>
    <w:pPr>
      <w:autoSpaceDE w:val="0"/>
      <w:autoSpaceDN w:val="0"/>
      <w:adjustRightInd w:val="0"/>
      <w:ind w:left="270" w:hanging="270"/>
      <w:outlineLvl w:val="1"/>
    </w:pPr>
    <w:rPr>
      <w:rFonts w:ascii="Arial" w:hAnsi="Arial" w:cs="Arial"/>
      <w:sz w:val="32"/>
      <w:szCs w:val="32"/>
    </w:rPr>
  </w:style>
  <w:style w:type="paragraph" w:styleId="Titolo3">
    <w:name w:val="heading 3"/>
    <w:basedOn w:val="Normale"/>
    <w:next w:val="Normale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a">
    <w:name w:val="建议标题"/>
    <w:pPr>
      <w:jc w:val="center"/>
    </w:pPr>
    <w:rPr>
      <w:rFonts w:ascii="Times" w:eastAsia="华文楷体" w:hAnsi="Times" w:cs="Arial"/>
      <w:b/>
      <w:sz w:val="56"/>
      <w:szCs w:val="56"/>
      <w:lang w:eastAsia="zh-CN"/>
    </w:rPr>
  </w:style>
  <w:style w:type="paragraph" w:customStyle="1" w:styleId="a0">
    <w:name w:val="项目列表"/>
    <w:basedOn w:val="Corpotesto"/>
    <w:autoRedefine/>
    <w:rsid w:val="00655E01"/>
    <w:pPr>
      <w:ind w:firstLine="0"/>
    </w:pPr>
  </w:style>
  <w:style w:type="paragraph" w:customStyle="1" w:styleId="a1">
    <w:name w:val="单位名称"/>
    <w:pPr>
      <w:spacing w:afterLines="150" w:after="360"/>
      <w:jc w:val="center"/>
    </w:pPr>
    <w:rPr>
      <w:rFonts w:ascii="Times" w:hAnsi="Times"/>
      <w:sz w:val="44"/>
      <w:szCs w:val="44"/>
      <w:lang w:eastAsia="zh-CN"/>
    </w:rPr>
  </w:style>
  <w:style w:type="paragraph" w:customStyle="1" w:styleId="a2">
    <w:name w:val="项目名称"/>
    <w:pPr>
      <w:spacing w:before="100"/>
    </w:pPr>
    <w:rPr>
      <w:rFonts w:ascii="Arial" w:hAnsi="Arial"/>
      <w:sz w:val="44"/>
    </w:rPr>
  </w:style>
  <w:style w:type="paragraph" w:styleId="Corpotesto">
    <w:name w:val="Body Text"/>
    <w:basedOn w:val="Normale"/>
    <w:link w:val="CorpotestoCarattere"/>
    <w:autoRedefine/>
    <w:semiHidden/>
    <w:rsid w:val="00655E01"/>
    <w:pPr>
      <w:spacing w:after="120"/>
      <w:ind w:firstLine="480"/>
    </w:pPr>
    <w:rPr>
      <w:rFonts w:ascii="Times" w:hAnsi="Times"/>
      <w:sz w:val="28"/>
      <w:szCs w:val="28"/>
      <w:lang w:val="it-IT"/>
    </w:rPr>
  </w:style>
  <w:style w:type="paragraph" w:styleId="Pidipagina">
    <w:name w:val="footer"/>
    <w:basedOn w:val="Normale"/>
    <w:autoRedefine/>
    <w:semiHidden/>
    <w:pPr>
      <w:tabs>
        <w:tab w:val="center" w:pos="4320"/>
        <w:tab w:val="right" w:pos="8640"/>
      </w:tabs>
      <w:jc w:val="center"/>
    </w:pPr>
    <w:rPr>
      <w:rFonts w:ascii="Times" w:hAnsi="Times"/>
      <w:sz w:val="20"/>
      <w:szCs w:val="20"/>
    </w:rPr>
  </w:style>
  <w:style w:type="character" w:styleId="Numeropagina">
    <w:name w:val="page number"/>
    <w:basedOn w:val="Carpredefinitoparagrafo"/>
    <w:semiHidden/>
  </w:style>
  <w:style w:type="paragraph" w:styleId="Intestazione">
    <w:name w:val="header"/>
    <w:basedOn w:val="Normale"/>
    <w:semiHidden/>
    <w:pPr>
      <w:tabs>
        <w:tab w:val="center" w:pos="4320"/>
        <w:tab w:val="right" w:pos="8640"/>
      </w:tabs>
    </w:pPr>
  </w:style>
  <w:style w:type="paragraph" w:styleId="Sommario1">
    <w:name w:val="toc 1"/>
    <w:basedOn w:val="Normale"/>
    <w:next w:val="Normale"/>
    <w:autoRedefine/>
    <w:semiHidden/>
    <w:pPr>
      <w:tabs>
        <w:tab w:val="left" w:pos="720"/>
        <w:tab w:val="right" w:leader="dot" w:pos="8630"/>
      </w:tabs>
      <w:spacing w:before="360"/>
    </w:pPr>
    <w:rPr>
      <w:rFonts w:ascii="Arial" w:hAnsi="Arial" w:cs="Arial"/>
      <w:bCs/>
      <w:caps/>
    </w:rPr>
  </w:style>
  <w:style w:type="character" w:styleId="Collegamentoipertestuale">
    <w:name w:val="Hyperlink"/>
    <w:basedOn w:val="Carpredefinitoparagrafo"/>
    <w:semiHidden/>
    <w:rPr>
      <w:color w:val="0000FF"/>
      <w:u w:val="single"/>
    </w:rPr>
  </w:style>
  <w:style w:type="paragraph" w:styleId="Sommario2">
    <w:name w:val="toc 2"/>
    <w:basedOn w:val="Normale"/>
    <w:next w:val="Normale"/>
    <w:autoRedefine/>
    <w:semiHidden/>
    <w:pPr>
      <w:spacing w:before="240"/>
    </w:pPr>
    <w:rPr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semiHidden/>
    <w:pPr>
      <w:ind w:left="2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semiHidden/>
    <w:pPr>
      <w:ind w:left="48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semiHidden/>
    <w:pPr>
      <w:ind w:left="72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semiHidden/>
    <w:pPr>
      <w:ind w:left="96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semiHidden/>
    <w:pPr>
      <w:ind w:left="120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semiHidden/>
    <w:pPr>
      <w:ind w:left="14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semiHidden/>
    <w:pPr>
      <w:ind w:left="1680"/>
    </w:pPr>
    <w:rPr>
      <w:sz w:val="20"/>
      <w:szCs w:val="20"/>
    </w:rPr>
  </w:style>
  <w:style w:type="paragraph" w:styleId="Paragrafoelenco">
    <w:name w:val="List Paragraph"/>
    <w:basedOn w:val="Normale"/>
    <w:uiPriority w:val="34"/>
    <w:qFormat/>
    <w:rsid w:val="00222FE0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A4B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noProof w:val="0"/>
      <w:sz w:val="20"/>
      <w:szCs w:val="20"/>
      <w:lang w:val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A4B25"/>
    <w:rPr>
      <w:rFonts w:ascii="Courier New" w:eastAsia="Times New Roman" w:hAnsi="Courier New" w:cs="Courier New"/>
      <w:lang w:val="it-IT" w:eastAsia="zh-CN"/>
    </w:rPr>
  </w:style>
  <w:style w:type="character" w:styleId="Menzionenonrisolta">
    <w:name w:val="Unresolved Mention"/>
    <w:basedOn w:val="Carpredefinitoparagrafo"/>
    <w:uiPriority w:val="99"/>
    <w:semiHidden/>
    <w:unhideWhenUsed/>
    <w:rsid w:val="00FA4B25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semiHidden/>
    <w:unhideWhenUsed/>
    <w:rsid w:val="0011099F"/>
    <w:pPr>
      <w:spacing w:before="100" w:beforeAutospacing="1" w:after="100" w:afterAutospacing="1"/>
    </w:pPr>
    <w:rPr>
      <w:rFonts w:eastAsia="Times New Roman"/>
      <w:noProof w:val="0"/>
      <w:lang w:val="it-IT"/>
    </w:rPr>
  </w:style>
  <w:style w:type="character" w:styleId="Enfasigrassetto">
    <w:name w:val="Strong"/>
    <w:basedOn w:val="Carpredefinitoparagrafo"/>
    <w:uiPriority w:val="22"/>
    <w:qFormat/>
    <w:rsid w:val="0011099F"/>
    <w:rPr>
      <w:b/>
      <w:bCs/>
    </w:rPr>
  </w:style>
  <w:style w:type="character" w:customStyle="1" w:styleId="Titolo1Carattere">
    <w:name w:val="Titolo 1 Carattere"/>
    <w:basedOn w:val="Carpredefinitoparagrafo"/>
    <w:link w:val="Titolo1"/>
    <w:rsid w:val="00655E01"/>
    <w:rPr>
      <w:rFonts w:ascii="Arial" w:eastAsia="黑体" w:hAnsi="Arial" w:cs="Arial"/>
      <w:noProof/>
      <w:sz w:val="40"/>
      <w:szCs w:val="40"/>
      <w:lang w:eastAsia="zh-CN"/>
    </w:rPr>
  </w:style>
  <w:style w:type="character" w:customStyle="1" w:styleId="CorpotestoCarattere">
    <w:name w:val="Corpo testo Carattere"/>
    <w:basedOn w:val="Carpredefinitoparagrafo"/>
    <w:link w:val="Corpotesto"/>
    <w:semiHidden/>
    <w:rsid w:val="00655E01"/>
    <w:rPr>
      <w:rFonts w:ascii="Times" w:hAnsi="Times"/>
      <w:noProof/>
      <w:sz w:val="28"/>
      <w:szCs w:val="28"/>
      <w:lang w:val="it-IT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github.com/ANTONIOHU10/ProgettoSoftware2023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ente\Desktop\Presentazione_progett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rketSpecific xmlns="905c3888-6285-45d0-bd76-60a9ac2d738c">false</MarketSpecific>
    <ApprovalStatus xmlns="905c3888-6285-45d0-bd76-60a9ac2d738c">InProgress</ApprovalStatus>
    <LocComments xmlns="905c3888-6285-45d0-bd76-60a9ac2d738c" xsi:nil="true"/>
    <DirectSourceMarket xmlns="905c3888-6285-45d0-bd76-60a9ac2d738c">english</DirectSourceMarket>
    <ThumbnailAssetId xmlns="905c3888-6285-45d0-bd76-60a9ac2d738c" xsi:nil="true"/>
    <PrimaryImageGen xmlns="905c3888-6285-45d0-bd76-60a9ac2d738c">true</PrimaryImageGen>
    <LegacyData xmlns="905c3888-6285-45d0-bd76-60a9ac2d738c" xsi:nil="true"/>
    <TPFriendlyName xmlns="905c3888-6285-45d0-bd76-60a9ac2d738c" xsi:nil="true"/>
    <NumericId xmlns="905c3888-6285-45d0-bd76-60a9ac2d738c" xsi:nil="true"/>
    <LocRecommendedHandoff xmlns="905c3888-6285-45d0-bd76-60a9ac2d738c" xsi:nil="true"/>
    <BlockPublish xmlns="905c3888-6285-45d0-bd76-60a9ac2d738c">false</BlockPublish>
    <BusinessGroup xmlns="905c3888-6285-45d0-bd76-60a9ac2d738c" xsi:nil="true"/>
    <OpenTemplate xmlns="905c3888-6285-45d0-bd76-60a9ac2d738c">true</OpenTemplate>
    <SourceTitle xmlns="905c3888-6285-45d0-bd76-60a9ac2d738c">Fundraising project proposal</SourceTitle>
    <APEditor xmlns="905c3888-6285-45d0-bd76-60a9ac2d738c">
      <UserInfo>
        <DisplayName/>
        <AccountId xsi:nil="true"/>
        <AccountType/>
      </UserInfo>
    </APEditor>
    <UALocComments xmlns="905c3888-6285-45d0-bd76-60a9ac2d738c">2007 Template UpLeveling Do Not HandOff</UALocComments>
    <IntlLangReviewDate xmlns="905c3888-6285-45d0-bd76-60a9ac2d738c" xsi:nil="true"/>
    <PublishStatusLookup xmlns="905c3888-6285-45d0-bd76-60a9ac2d738c">
      <Value>475222</Value>
      <Value>475224</Value>
    </PublishStatusLookup>
    <ParentAssetId xmlns="905c3888-6285-45d0-bd76-60a9ac2d738c" xsi:nil="true"/>
    <FeatureTagsTaxHTField0 xmlns="905c3888-6285-45d0-bd76-60a9ac2d738c">
      <Terms xmlns="http://schemas.microsoft.com/office/infopath/2007/PartnerControls"/>
    </FeatureTagsTaxHTField0>
    <MachineTranslated xmlns="905c3888-6285-45d0-bd76-60a9ac2d738c">false</MachineTranslated>
    <Providers xmlns="905c3888-6285-45d0-bd76-60a9ac2d738c" xsi:nil="true"/>
    <OriginalSourceMarket xmlns="905c3888-6285-45d0-bd76-60a9ac2d738c">english</OriginalSourceMarket>
    <APDescription xmlns="905c3888-6285-45d0-bd76-60a9ac2d738c" xsi:nil="true"/>
    <ContentItem xmlns="905c3888-6285-45d0-bd76-60a9ac2d738c" xsi:nil="true"/>
    <ClipArtFilename xmlns="905c3888-6285-45d0-bd76-60a9ac2d738c" xsi:nil="true"/>
    <TPInstallLocation xmlns="905c3888-6285-45d0-bd76-60a9ac2d738c" xsi:nil="true"/>
    <TimesCloned xmlns="905c3888-6285-45d0-bd76-60a9ac2d738c" xsi:nil="true"/>
    <PublishTargets xmlns="905c3888-6285-45d0-bd76-60a9ac2d738c">OfficeOnline,OfficeOnlineVNext</PublishTargets>
    <AcquiredFrom xmlns="905c3888-6285-45d0-bd76-60a9ac2d738c">Internal MS</AcquiredFrom>
    <AssetStart xmlns="905c3888-6285-45d0-bd76-60a9ac2d738c">2011-12-20T22:03:00+00:00</AssetStart>
    <FriendlyTitle xmlns="905c3888-6285-45d0-bd76-60a9ac2d738c" xsi:nil="true"/>
    <Provider xmlns="905c3888-6285-45d0-bd76-60a9ac2d738c" xsi:nil="true"/>
    <LastHandOff xmlns="905c3888-6285-45d0-bd76-60a9ac2d738c" xsi:nil="true"/>
    <Manager xmlns="905c3888-6285-45d0-bd76-60a9ac2d738c" xsi:nil="true"/>
    <UALocRecommendation xmlns="905c3888-6285-45d0-bd76-60a9ac2d738c">Localize</UALocRecommendation>
    <ArtSampleDocs xmlns="905c3888-6285-45d0-bd76-60a9ac2d738c" xsi:nil="true"/>
    <UACurrentWords xmlns="905c3888-6285-45d0-bd76-60a9ac2d738c" xsi:nil="true"/>
    <TPClientViewer xmlns="905c3888-6285-45d0-bd76-60a9ac2d738c" xsi:nil="true"/>
    <TemplateStatus xmlns="905c3888-6285-45d0-bd76-60a9ac2d738c">Complete</TemplateStatus>
    <ShowIn xmlns="905c3888-6285-45d0-bd76-60a9ac2d738c">Show everywhere</ShowIn>
    <CSXHash xmlns="905c3888-6285-45d0-bd76-60a9ac2d738c" xsi:nil="true"/>
    <Downloads xmlns="905c3888-6285-45d0-bd76-60a9ac2d738c">0</Downloads>
    <VoteCount xmlns="905c3888-6285-45d0-bd76-60a9ac2d738c" xsi:nil="true"/>
    <OOCacheId xmlns="905c3888-6285-45d0-bd76-60a9ac2d738c" xsi:nil="true"/>
    <IsDeleted xmlns="905c3888-6285-45d0-bd76-60a9ac2d738c">false</IsDeleted>
    <InternalTagsTaxHTField0 xmlns="905c3888-6285-45d0-bd76-60a9ac2d738c">
      <Terms xmlns="http://schemas.microsoft.com/office/infopath/2007/PartnerControls"/>
    </InternalTagsTaxHTField0>
    <UANotes xmlns="905c3888-6285-45d0-bd76-60a9ac2d738c">2003 to 2007 conversion</UANotes>
    <AssetExpire xmlns="905c3888-6285-45d0-bd76-60a9ac2d738c">2035-01-01T08:00:00+00:00</AssetExpire>
    <CSXSubmissionMarket xmlns="905c3888-6285-45d0-bd76-60a9ac2d738c" xsi:nil="true"/>
    <DSATActionTaken xmlns="905c3888-6285-45d0-bd76-60a9ac2d738c" xsi:nil="true"/>
    <SubmitterId xmlns="905c3888-6285-45d0-bd76-60a9ac2d738c" xsi:nil="true"/>
    <EditorialTags xmlns="905c3888-6285-45d0-bd76-60a9ac2d738c" xsi:nil="true"/>
    <TPExecutable xmlns="905c3888-6285-45d0-bd76-60a9ac2d738c" xsi:nil="true"/>
    <CSXSubmissionDate xmlns="905c3888-6285-45d0-bd76-60a9ac2d738c" xsi:nil="true"/>
    <CSXUpdate xmlns="905c3888-6285-45d0-bd76-60a9ac2d738c">false</CSXUpdate>
    <AssetType xmlns="905c3888-6285-45d0-bd76-60a9ac2d738c">TP</AssetType>
    <ApprovalLog xmlns="905c3888-6285-45d0-bd76-60a9ac2d738c" xsi:nil="true"/>
    <BugNumber xmlns="905c3888-6285-45d0-bd76-60a9ac2d738c" xsi:nil="true"/>
    <OriginAsset xmlns="905c3888-6285-45d0-bd76-60a9ac2d738c" xsi:nil="true"/>
    <TPComponent xmlns="905c3888-6285-45d0-bd76-60a9ac2d738c" xsi:nil="true"/>
    <Milestone xmlns="905c3888-6285-45d0-bd76-60a9ac2d738c" xsi:nil="true"/>
    <RecommendationsModifier xmlns="905c3888-6285-45d0-bd76-60a9ac2d738c" xsi:nil="true"/>
    <Description0 xmlns="a0b64b53-fba7-43ca-b952-90e5e74773dd" xsi:nil="true"/>
    <AssetId xmlns="905c3888-6285-45d0-bd76-60a9ac2d738c">TP102805816</AssetId>
    <PolicheckWords xmlns="905c3888-6285-45d0-bd76-60a9ac2d738c" xsi:nil="true"/>
    <TPLaunchHelpLink xmlns="905c3888-6285-45d0-bd76-60a9ac2d738c" xsi:nil="true"/>
    <IntlLocPriority xmlns="905c3888-6285-45d0-bd76-60a9ac2d738c" xsi:nil="true"/>
    <TPApplication xmlns="905c3888-6285-45d0-bd76-60a9ac2d738c" xsi:nil="true"/>
    <IntlLangReviewer xmlns="905c3888-6285-45d0-bd76-60a9ac2d738c" xsi:nil="true"/>
    <HandoffToMSDN xmlns="905c3888-6285-45d0-bd76-60a9ac2d738c" xsi:nil="true"/>
    <PlannedPubDate xmlns="905c3888-6285-45d0-bd76-60a9ac2d738c" xsi:nil="true"/>
    <CrawlForDependencies xmlns="905c3888-6285-45d0-bd76-60a9ac2d738c">false</CrawlForDependencies>
    <LocLastLocAttemptVersionLookup xmlns="905c3888-6285-45d0-bd76-60a9ac2d738c">727764</LocLastLocAttemptVersionLookup>
    <TrustLevel xmlns="905c3888-6285-45d0-bd76-60a9ac2d738c">1 Microsoft Managed Content</TrustLevel>
    <CampaignTagsTaxHTField0 xmlns="905c3888-6285-45d0-bd76-60a9ac2d738c">
      <Terms xmlns="http://schemas.microsoft.com/office/infopath/2007/PartnerControls"/>
    </CampaignTagsTaxHTField0>
    <TPNamespace xmlns="905c3888-6285-45d0-bd76-60a9ac2d738c" xsi:nil="true"/>
    <TaxCatchAll xmlns="905c3888-6285-45d0-bd76-60a9ac2d738c"/>
    <IsSearchable xmlns="905c3888-6285-45d0-bd76-60a9ac2d738c">true</IsSearchable>
    <TemplateTemplateType xmlns="905c3888-6285-45d0-bd76-60a9ac2d738c">Word 2007 Default</TemplateTemplateType>
    <Markets xmlns="905c3888-6285-45d0-bd76-60a9ac2d738c"/>
    <Component0 xmlns="a0b64b53-fba7-43ca-b952-90e5e74773dd" xsi:nil="true"/>
    <IntlLangReview xmlns="905c3888-6285-45d0-bd76-60a9ac2d738c">false</IntlLangReview>
    <UAProjectedTotalWords xmlns="905c3888-6285-45d0-bd76-60a9ac2d738c" xsi:nil="true"/>
    <OutputCachingOn xmlns="905c3888-6285-45d0-bd76-60a9ac2d738c">false</OutputCachingOn>
    <AverageRating xmlns="905c3888-6285-45d0-bd76-60a9ac2d738c" xsi:nil="true"/>
    <LocMarketGroupTiers2 xmlns="905c3888-6285-45d0-bd76-60a9ac2d738c">,t:Tier 1,t:Tier 2,t:Tier 3,</LocMarketGroupTiers2>
    <APAuthor xmlns="905c3888-6285-45d0-bd76-60a9ac2d738c">
      <UserInfo>
        <DisplayName/>
        <AccountId>2721</AccountId>
        <AccountType/>
      </UserInfo>
    </APAuthor>
    <TPCommandLine xmlns="905c3888-6285-45d0-bd76-60a9ac2d738c" xsi:nil="true"/>
    <LocManualTestRequired xmlns="905c3888-6285-45d0-bd76-60a9ac2d738c">false</LocManualTestRequired>
    <TPAppVersion xmlns="905c3888-6285-45d0-bd76-60a9ac2d738c" xsi:nil="true"/>
    <EditorialStatus xmlns="905c3888-6285-45d0-bd76-60a9ac2d738c" xsi:nil="true"/>
    <LastModifiedDateTime xmlns="905c3888-6285-45d0-bd76-60a9ac2d738c" xsi:nil="true"/>
    <TPLaunchHelpLinkType xmlns="905c3888-6285-45d0-bd76-60a9ac2d738c">Template</TPLaunchHelpLinkType>
    <OriginalRelease xmlns="905c3888-6285-45d0-bd76-60a9ac2d738c">14</OriginalRelease>
    <ScenarioTagsTaxHTField0 xmlns="905c3888-6285-45d0-bd76-60a9ac2d738c">
      <Terms xmlns="http://schemas.microsoft.com/office/infopath/2007/PartnerControls"/>
    </ScenarioTagsTaxHTField0>
    <LocalizationTagsTaxHTField0 xmlns="905c3888-6285-45d0-bd76-60a9ac2d738c">
      <Terms xmlns="http://schemas.microsoft.com/office/infopath/2007/PartnerControls"/>
    </LocalizationTagsTaxHTField0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8D8B3457135D67479991424C624CBB4704002439B9162B2E88498A324BEFF3815221" ma:contentTypeVersion="55" ma:contentTypeDescription="Create a new document." ma:contentTypeScope="" ma:versionID="a7e4f43ee53fc86ae1dd6272262eb9fb">
  <xsd:schema xmlns:xsd="http://www.w3.org/2001/XMLSchema" xmlns:xs="http://www.w3.org/2001/XMLSchema" xmlns:p="http://schemas.microsoft.com/office/2006/metadata/properties" xmlns:ns2="905c3888-6285-45d0-bd76-60a9ac2d738c" xmlns:ns3="a0b64b53-fba7-43ca-b952-90e5e74773dd" targetNamespace="http://schemas.microsoft.com/office/2006/metadata/properties" ma:root="true" ma:fieldsID="12cd52f9b34cd953802493d919c383c5" ns2:_="" ns3:_="">
    <xsd:import namespace="905c3888-6285-45d0-bd76-60a9ac2d738c"/>
    <xsd:import namespace="a0b64b53-fba7-43ca-b952-90e5e74773dd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5c3888-6285-45d0-bd76-60a9ac2d738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2fd52ad2-63b0-4f05-b7aa-a17a1c48ca45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5FC5A58-2851-427E-95B4-AFAF1C73BA4D}" ma:internalName="CSXSubmissionMarket" ma:readOnly="false" ma:showField="MarketName" ma:web="905c3888-6285-45d0-bd76-60a9ac2d738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d402824c-da96-4981-b598-df734aacbc3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7F948D4D-A57E-4E3F-87E9-0ABE9F2D748E}" ma:internalName="InProjectListLookup" ma:readOnly="true" ma:showField="InProjectLis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b8eee2a3-2d4f-4b12-b229-9e667c371718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7F948D4D-A57E-4E3F-87E9-0ABE9F2D748E}" ma:internalName="LastCompleteVersionLookup" ma:readOnly="true" ma:showField="LastComplete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7F948D4D-A57E-4E3F-87E9-0ABE9F2D748E}" ma:internalName="LastPreviewErrorLookup" ma:readOnly="true" ma:showField="LastPreviewError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7F948D4D-A57E-4E3F-87E9-0ABE9F2D748E}" ma:internalName="LastPreviewResultLookup" ma:readOnly="true" ma:showField="LastPreviewResul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7F948D4D-A57E-4E3F-87E9-0ABE9F2D748E}" ma:internalName="LastPreviewAttemptDateLookup" ma:readOnly="true" ma:showField="LastPreviewAttemptDat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7F948D4D-A57E-4E3F-87E9-0ABE9F2D748E}" ma:internalName="LastPreviewedByLookup" ma:readOnly="true" ma:showField="LastPreviewedBy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7F948D4D-A57E-4E3F-87E9-0ABE9F2D748E}" ma:internalName="LastPreviewTimeLookup" ma:readOnly="true" ma:showField="LastPreviewTi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7F948D4D-A57E-4E3F-87E9-0ABE9F2D748E}" ma:internalName="LastPreviewVersionLookup" ma:readOnly="true" ma:showField="LastPreview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7F948D4D-A57E-4E3F-87E9-0ABE9F2D748E}" ma:internalName="LastPublishErrorLookup" ma:readOnly="true" ma:showField="LastPublishError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7F948D4D-A57E-4E3F-87E9-0ABE9F2D748E}" ma:internalName="LastPublishResultLookup" ma:readOnly="true" ma:showField="LastPublishResult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7F948D4D-A57E-4E3F-87E9-0ABE9F2D748E}" ma:internalName="LastPublishAttemptDateLookup" ma:readOnly="true" ma:showField="LastPublishAttemptDat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7F948D4D-A57E-4E3F-87E9-0ABE9F2D748E}" ma:internalName="LastPublishedByLookup" ma:readOnly="true" ma:showField="LastPublishedBy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7F948D4D-A57E-4E3F-87E9-0ABE9F2D748E}" ma:internalName="LastPublishTimeLookup" ma:readOnly="true" ma:showField="LastPublishTi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7F948D4D-A57E-4E3F-87E9-0ABE9F2D748E}" ma:internalName="LastPublishVersionLookup" ma:readOnly="true" ma:showField="LastPublishVersion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B1EFB310-8154-40EE-A736-2FF11D479763}" ma:internalName="LocLastLocAttemptVersionLookup" ma:readOnly="false" ma:showField="LastLocAttemptVersion" ma:web="905c3888-6285-45d0-bd76-60a9ac2d738c">
      <xsd:simpleType>
        <xsd:restriction base="dms:Lookup"/>
      </xsd:simpleType>
    </xsd:element>
    <xsd:element name="LocLastLocAttemptVersionTypeLookup" ma:index="72" nillable="true" ma:displayName="Loc Last Loc Attempt Version Type" ma:default="" ma:list="{B1EFB310-8154-40EE-A736-2FF11D479763}" ma:internalName="LocLastLocAttemptVersionTypeLookup" ma:readOnly="true" ma:showField="LastLocAttemptVersionType" ma:web="905c3888-6285-45d0-bd76-60a9ac2d738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B1EFB310-8154-40EE-A736-2FF11D479763}" ma:internalName="LocNewPublishedVersionLookup" ma:readOnly="true" ma:showField="NewPublishedVersion" ma:web="905c3888-6285-45d0-bd76-60a9ac2d738c">
      <xsd:simpleType>
        <xsd:restriction base="dms:Lookup"/>
      </xsd:simpleType>
    </xsd:element>
    <xsd:element name="LocOverallHandbackStatusLookup" ma:index="76" nillable="true" ma:displayName="Loc Overall Handback Status" ma:default="" ma:list="{B1EFB310-8154-40EE-A736-2FF11D479763}" ma:internalName="LocOverallHandbackStatusLookup" ma:readOnly="true" ma:showField="OverallHandbackStatus" ma:web="905c3888-6285-45d0-bd76-60a9ac2d738c">
      <xsd:simpleType>
        <xsd:restriction base="dms:Lookup"/>
      </xsd:simpleType>
    </xsd:element>
    <xsd:element name="LocOverallLocStatusLookup" ma:index="77" nillable="true" ma:displayName="Loc Overall Localize Status" ma:default="" ma:list="{B1EFB310-8154-40EE-A736-2FF11D479763}" ma:internalName="LocOverallLocStatusLookup" ma:readOnly="true" ma:showField="OverallLocStatus" ma:web="905c3888-6285-45d0-bd76-60a9ac2d738c">
      <xsd:simpleType>
        <xsd:restriction base="dms:Lookup"/>
      </xsd:simpleType>
    </xsd:element>
    <xsd:element name="LocOverallPreviewStatusLookup" ma:index="78" nillable="true" ma:displayName="Loc Overall Preview Status" ma:default="" ma:list="{B1EFB310-8154-40EE-A736-2FF11D479763}" ma:internalName="LocOverallPreviewStatusLookup" ma:readOnly="true" ma:showField="OverallPreviewStatus" ma:web="905c3888-6285-45d0-bd76-60a9ac2d738c">
      <xsd:simpleType>
        <xsd:restriction base="dms:Lookup"/>
      </xsd:simpleType>
    </xsd:element>
    <xsd:element name="LocOverallPublishStatusLookup" ma:index="79" nillable="true" ma:displayName="Loc Overall Publish Status" ma:default="" ma:list="{B1EFB310-8154-40EE-A736-2FF11D479763}" ma:internalName="LocOverallPublishStatusLookup" ma:readOnly="true" ma:showField="OverallPublishStatus" ma:web="905c3888-6285-45d0-bd76-60a9ac2d738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B1EFB310-8154-40EE-A736-2FF11D479763}" ma:internalName="LocProcessedForHandoffsLookup" ma:readOnly="true" ma:showField="ProcessedForHandoffs" ma:web="905c3888-6285-45d0-bd76-60a9ac2d738c">
      <xsd:simpleType>
        <xsd:restriction base="dms:Lookup"/>
      </xsd:simpleType>
    </xsd:element>
    <xsd:element name="LocProcessedForMarketsLookup" ma:index="82" nillable="true" ma:displayName="Loc Processed For Markets" ma:default="" ma:list="{B1EFB310-8154-40EE-A736-2FF11D479763}" ma:internalName="LocProcessedForMarketsLookup" ma:readOnly="true" ma:showField="ProcessedForMarkets" ma:web="905c3888-6285-45d0-bd76-60a9ac2d738c">
      <xsd:simpleType>
        <xsd:restriction base="dms:Lookup"/>
      </xsd:simpleType>
    </xsd:element>
    <xsd:element name="LocPublishedDependentAssetsLookup" ma:index="83" nillable="true" ma:displayName="Loc Published Dependent Assets" ma:default="" ma:list="{B1EFB310-8154-40EE-A736-2FF11D479763}" ma:internalName="LocPublishedDependentAssetsLookup" ma:readOnly="true" ma:showField="PublishedDependentAssets" ma:web="905c3888-6285-45d0-bd76-60a9ac2d738c">
      <xsd:simpleType>
        <xsd:restriction base="dms:Lookup"/>
      </xsd:simpleType>
    </xsd:element>
    <xsd:element name="LocPublishedLinkedAssetsLookup" ma:index="84" nillable="true" ma:displayName="Loc Published Linked Assets" ma:default="" ma:list="{B1EFB310-8154-40EE-A736-2FF11D479763}" ma:internalName="LocPublishedLinkedAssetsLookup" ma:readOnly="true" ma:showField="PublishedLinkedAssets" ma:web="905c3888-6285-45d0-bd76-60a9ac2d738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726a1ece-9747-4e7d-9113-bc8295fd2c1d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5FC5A58-2851-427E-95B4-AFAF1C73BA4D}" ma:internalName="Markets" ma:readOnly="false" ma:showField="MarketName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7F948D4D-A57E-4E3F-87E9-0ABE9F2D748E}" ma:internalName="NumOfRatingsLookup" ma:readOnly="true" ma:showField="NumOfRatings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7F948D4D-A57E-4E3F-87E9-0ABE9F2D748E}" ma:internalName="PublishStatusLookup" ma:readOnly="false" ma:showField="PublishStatus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cba8db9d-85f8-47e4-85af-46018813972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72161567-9e55-4761-b65c-3c8149bfc4ca}" ma:internalName="TaxCatchAll" ma:showField="CatchAllData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72161567-9e55-4761-b65c-3c8149bfc4ca}" ma:internalName="TaxCatchAllLabel" ma:readOnly="true" ma:showField="CatchAllDataLabel" ma:web="905c3888-6285-45d0-bd76-60a9ac2d738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b64b53-fba7-43ca-b952-90e5e74773dd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0" ma:index="135" nillable="true" ma:displayName="Component" ma:internalName="Component0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514D1-031B-4551-9254-EC1C99DB5E61}">
  <ds:schemaRefs>
    <ds:schemaRef ds:uri="http://schemas.microsoft.com/office/2006/metadata/properties"/>
    <ds:schemaRef ds:uri="http://schemas.microsoft.com/office/infopath/2007/PartnerControls"/>
    <ds:schemaRef ds:uri="905c3888-6285-45d0-bd76-60a9ac2d738c"/>
    <ds:schemaRef ds:uri="a0b64b53-fba7-43ca-b952-90e5e74773dd"/>
  </ds:schemaRefs>
</ds:datastoreItem>
</file>

<file path=customXml/itemProps2.xml><?xml version="1.0" encoding="utf-8"?>
<ds:datastoreItem xmlns:ds="http://schemas.openxmlformats.org/officeDocument/2006/customXml" ds:itemID="{02905BE3-CE1E-4CE0-89B1-0264036FDC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05c3888-6285-45d0-bd76-60a9ac2d738c"/>
    <ds:schemaRef ds:uri="a0b64b53-fba7-43ca-b952-90e5e74773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4CF61A-FBA8-4839-8DFB-3A59D382B86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6B8E6FF-DF41-478F-931F-6A92F2806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Presentazione_progetto.dotx</Template>
  <TotalTime>128</TotalTime>
  <Pages>15</Pages>
  <Words>1446</Words>
  <Characters>8243</Characters>
  <Application>Microsoft Office Word</Application>
  <DocSecurity>0</DocSecurity>
  <Lines>68</Lines>
  <Paragraphs>19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题目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>Microsoft Corporation</Company>
  <LinksUpToDate>false</LinksUpToDate>
  <CharactersWithSpaces>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</dc:creator>
  <cp:keywords/>
  <dc:description/>
  <cp:lastModifiedBy>Antonio Hu</cp:lastModifiedBy>
  <cp:revision>15</cp:revision>
  <dcterms:created xsi:type="dcterms:W3CDTF">2023-03-16T11:15:00Z</dcterms:created>
  <dcterms:modified xsi:type="dcterms:W3CDTF">2023-03-16T13:26:00Z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TC060891652052</vt:lpwstr>
  </property>
  <property fmtid="{D5CDD505-2E9C-101B-9397-08002B2CF9AE}" pid="3" name="InternalTags">
    <vt:lpwstr/>
  </property>
  <property fmtid="{D5CDD505-2E9C-101B-9397-08002B2CF9AE}" pid="4" name="ContentTypeId">
    <vt:lpwstr>0x0101008D8B3457135D67479991424C624CBB4704002439B9162B2E88498A324BEFF3815221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Order">
    <vt:r8>13995900</vt:r8>
  </property>
  <property fmtid="{D5CDD505-2E9C-101B-9397-08002B2CF9AE}" pid="10" name="HiddenCategoryTags">
    <vt:lpwstr/>
  </property>
  <property fmtid="{D5CDD505-2E9C-101B-9397-08002B2CF9AE}" pid="11" name="ImageGenStatus">
    <vt:i4>0</vt:i4>
  </property>
  <property fmtid="{D5CDD505-2E9C-101B-9397-08002B2CF9AE}" pid="12" name="CategoryTags">
    <vt:lpwstr/>
  </property>
  <property fmtid="{D5CDD505-2E9C-101B-9397-08002B2CF9AE}" pid="13" name="Applications">
    <vt:lpwstr/>
  </property>
  <property fmtid="{D5CDD505-2E9C-101B-9397-08002B2CF9AE}" pid="14" name="LocMarketGroupTiers">
    <vt:lpwstr>,t:Tier 1,t:Tier 2,t:Tier 3,</vt:lpwstr>
  </property>
</Properties>
</file>